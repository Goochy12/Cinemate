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095360282"/>
        <w:docPartObj>
          <w:docPartGallery w:val="Cover Pages"/>
          <w:docPartUnique/>
        </w:docPartObj>
      </w:sdtPr>
      <w:sdtEndPr>
        <w:rPr>
          <w:sz w:val="22"/>
        </w:rPr>
      </w:sdtEndPr>
      <w:sdtContent>
        <w:p w14:paraId="65AB57DD" w14:textId="77777777" w:rsidR="00DD0881" w:rsidRDefault="00DD0881">
          <w:pPr>
            <w:pStyle w:val="NoSpacing"/>
            <w:rPr>
              <w:sz w:val="2"/>
            </w:rPr>
          </w:pPr>
        </w:p>
        <w:p w14:paraId="795698F7" w14:textId="77777777" w:rsidR="00DD0881" w:rsidRDefault="00DD0881">
          <w:r>
            <w:rPr>
              <w:noProof/>
            </w:rPr>
            <mc:AlternateContent>
              <mc:Choice Requires="wps">
                <w:drawing>
                  <wp:anchor distT="0" distB="0" distL="114300" distR="114300" simplePos="0" relativeHeight="251661312" behindDoc="0" locked="0" layoutInCell="1" allowOverlap="1" wp14:anchorId="10D352F0" wp14:editId="16218DC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F5F5C0C" w14:textId="0EA8C3BA" w:rsidR="009A2BE8" w:rsidRDefault="00907E3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Movie Mate</w:t>
                                    </w:r>
                                  </w:p>
                                </w:sdtContent>
                              </w:sdt>
                              <w:p w14:paraId="285B0098" w14:textId="77777777" w:rsidR="009A2BE8" w:rsidRDefault="00695D5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2BE8">
                                      <w:rPr>
                                        <w:color w:val="4472C4" w:themeColor="accent1"/>
                                        <w:sz w:val="36"/>
                                        <w:szCs w:val="36"/>
                                      </w:rPr>
                                      <w:t>Charter/Scope/WBS</w:t>
                                    </w:r>
                                  </w:sdtContent>
                                </w:sdt>
                                <w:r w:rsidR="009A2BE8">
                                  <w:rPr>
                                    <w:noProof/>
                                  </w:rPr>
                                  <w:t xml:space="preserve"> </w:t>
                                </w:r>
                              </w:p>
                              <w:p w14:paraId="46327E97" w14:textId="77777777" w:rsidR="009A2BE8" w:rsidRDefault="009A2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D352F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F5F5C0C" w14:textId="0EA8C3BA" w:rsidR="009A2BE8" w:rsidRDefault="00907E3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Movie Mate</w:t>
                              </w:r>
                            </w:p>
                          </w:sdtContent>
                        </w:sdt>
                        <w:p w14:paraId="285B0098" w14:textId="77777777" w:rsidR="009A2BE8" w:rsidRDefault="00695D5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2BE8">
                                <w:rPr>
                                  <w:color w:val="4472C4" w:themeColor="accent1"/>
                                  <w:sz w:val="36"/>
                                  <w:szCs w:val="36"/>
                                </w:rPr>
                                <w:t>Charter/Scope/WBS</w:t>
                              </w:r>
                            </w:sdtContent>
                          </w:sdt>
                          <w:r w:rsidR="009A2BE8">
                            <w:rPr>
                              <w:noProof/>
                            </w:rPr>
                            <w:t xml:space="preserve"> </w:t>
                          </w:r>
                        </w:p>
                        <w:p w14:paraId="46327E97" w14:textId="77777777" w:rsidR="009A2BE8" w:rsidRDefault="009A2BE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048641C" wp14:editId="143539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F3B54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F446D9" wp14:editId="2E4EC8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7CEF3" w14:textId="15B99DA5" w:rsidR="009A2BE8" w:rsidRDefault="00695D5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07E37">
                                      <w:rPr>
                                        <w:color w:val="4472C4" w:themeColor="accent1"/>
                                        <w:sz w:val="36"/>
                                        <w:szCs w:val="36"/>
                                      </w:rPr>
                                      <w:t>Movie Mate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3AFB9F" w14:textId="6C10F87C" w:rsidR="009A2BE8" w:rsidRDefault="00907E37">
                                    <w:pPr>
                                      <w:pStyle w:val="NoSpacing"/>
                                      <w:jc w:val="right"/>
                                      <w:rPr>
                                        <w:color w:val="4472C4" w:themeColor="accent1"/>
                                        <w:sz w:val="36"/>
                                        <w:szCs w:val="36"/>
                                      </w:rPr>
                                    </w:pPr>
                                    <w:r>
                                      <w:rPr>
                                        <w:color w:val="4472C4" w:themeColor="accent1"/>
                                        <w:sz w:val="36"/>
                                        <w:szCs w:val="36"/>
                                      </w:rPr>
                                      <w:t>Liam Gooch and Liam Johnson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F446D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327CEF3" w14:textId="15B99DA5" w:rsidR="009A2BE8" w:rsidRDefault="00695D5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07E37">
                                <w:rPr>
                                  <w:color w:val="4472C4" w:themeColor="accent1"/>
                                  <w:sz w:val="36"/>
                                  <w:szCs w:val="36"/>
                                </w:rPr>
                                <w:t>Movie Mate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3AFB9F" w14:textId="6C10F87C" w:rsidR="009A2BE8" w:rsidRDefault="00907E37">
                              <w:pPr>
                                <w:pStyle w:val="NoSpacing"/>
                                <w:jc w:val="right"/>
                                <w:rPr>
                                  <w:color w:val="4472C4" w:themeColor="accent1"/>
                                  <w:sz w:val="36"/>
                                  <w:szCs w:val="36"/>
                                </w:rPr>
                              </w:pPr>
                              <w:r>
                                <w:rPr>
                                  <w:color w:val="4472C4" w:themeColor="accent1"/>
                                  <w:sz w:val="36"/>
                                  <w:szCs w:val="36"/>
                                </w:rPr>
                                <w:t>Liam Gooch and Liam Johnson</w:t>
                              </w:r>
                            </w:p>
                          </w:sdtContent>
                        </w:sdt>
                      </w:txbxContent>
                    </v:textbox>
                    <w10:wrap anchorx="page" anchory="margin"/>
                  </v:shape>
                </w:pict>
              </mc:Fallback>
            </mc:AlternateContent>
          </w:r>
        </w:p>
        <w:p w14:paraId="0A373A37" w14:textId="77777777" w:rsidR="00DD0881" w:rsidRDefault="00DD0881">
          <w:r>
            <w:br w:type="page"/>
          </w:r>
        </w:p>
      </w:sdtContent>
    </w:sdt>
    <w:sdt>
      <w:sdtPr>
        <w:rPr>
          <w:rFonts w:asciiTheme="minorHAnsi" w:eastAsiaTheme="minorHAnsi" w:hAnsiTheme="minorHAnsi" w:cstheme="minorBidi"/>
          <w:color w:val="auto"/>
          <w:sz w:val="22"/>
          <w:szCs w:val="22"/>
          <w:lang w:val="en-AU"/>
        </w:rPr>
        <w:id w:val="-333223440"/>
        <w:docPartObj>
          <w:docPartGallery w:val="Table of Contents"/>
          <w:docPartUnique/>
        </w:docPartObj>
      </w:sdtPr>
      <w:sdtEndPr>
        <w:rPr>
          <w:b/>
          <w:bCs/>
          <w:noProof/>
        </w:rPr>
      </w:sdtEndPr>
      <w:sdtContent>
        <w:p w14:paraId="03C0F479" w14:textId="77777777" w:rsidR="00962DBF" w:rsidRDefault="00962DBF">
          <w:pPr>
            <w:pStyle w:val="TOCHeading"/>
          </w:pPr>
          <w:r>
            <w:t xml:space="preserve">Table of </w:t>
          </w:r>
          <w:bookmarkStart w:id="0" w:name="_GoBack"/>
          <w:bookmarkEnd w:id="0"/>
          <w:r>
            <w:t>Contents</w:t>
          </w:r>
        </w:p>
        <w:p w14:paraId="465E395C" w14:textId="2C3A5756" w:rsidR="00695D50" w:rsidRDefault="00962DBF">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34739285" w:history="1">
            <w:r w:rsidR="00695D50" w:rsidRPr="00FC2A87">
              <w:rPr>
                <w:rStyle w:val="Hyperlink"/>
                <w:noProof/>
              </w:rPr>
              <w:t>Charter</w:t>
            </w:r>
            <w:r w:rsidR="00695D50">
              <w:rPr>
                <w:noProof/>
                <w:webHidden/>
              </w:rPr>
              <w:tab/>
            </w:r>
            <w:r w:rsidR="00695D50">
              <w:rPr>
                <w:noProof/>
                <w:webHidden/>
              </w:rPr>
              <w:fldChar w:fldCharType="begin"/>
            </w:r>
            <w:r w:rsidR="00695D50">
              <w:rPr>
                <w:noProof/>
                <w:webHidden/>
              </w:rPr>
              <w:instrText xml:space="preserve"> PAGEREF _Toc534739285 \h </w:instrText>
            </w:r>
            <w:r w:rsidR="00695D50">
              <w:rPr>
                <w:noProof/>
                <w:webHidden/>
              </w:rPr>
            </w:r>
            <w:r w:rsidR="00695D50">
              <w:rPr>
                <w:noProof/>
                <w:webHidden/>
              </w:rPr>
              <w:fldChar w:fldCharType="separate"/>
            </w:r>
            <w:r w:rsidR="00695D50">
              <w:rPr>
                <w:noProof/>
                <w:webHidden/>
              </w:rPr>
              <w:t>2</w:t>
            </w:r>
            <w:r w:rsidR="00695D50">
              <w:rPr>
                <w:noProof/>
                <w:webHidden/>
              </w:rPr>
              <w:fldChar w:fldCharType="end"/>
            </w:r>
          </w:hyperlink>
        </w:p>
        <w:p w14:paraId="27CB50C5" w14:textId="22714D27" w:rsidR="00695D50" w:rsidRDefault="00695D50">
          <w:pPr>
            <w:pStyle w:val="TOC2"/>
            <w:tabs>
              <w:tab w:val="right" w:leader="dot" w:pos="9016"/>
            </w:tabs>
            <w:rPr>
              <w:rFonts w:eastAsiaTheme="minorEastAsia"/>
              <w:noProof/>
              <w:lang w:eastAsia="en-AU"/>
            </w:rPr>
          </w:pPr>
          <w:hyperlink w:anchor="_Toc534739286" w:history="1">
            <w:r w:rsidRPr="00FC2A87">
              <w:rPr>
                <w:rStyle w:val="Hyperlink"/>
                <w:noProof/>
              </w:rPr>
              <w:t>Description</w:t>
            </w:r>
            <w:r>
              <w:rPr>
                <w:noProof/>
                <w:webHidden/>
              </w:rPr>
              <w:tab/>
            </w:r>
            <w:r>
              <w:rPr>
                <w:noProof/>
                <w:webHidden/>
              </w:rPr>
              <w:fldChar w:fldCharType="begin"/>
            </w:r>
            <w:r>
              <w:rPr>
                <w:noProof/>
                <w:webHidden/>
              </w:rPr>
              <w:instrText xml:space="preserve"> PAGEREF _Toc534739286 \h </w:instrText>
            </w:r>
            <w:r>
              <w:rPr>
                <w:noProof/>
                <w:webHidden/>
              </w:rPr>
            </w:r>
            <w:r>
              <w:rPr>
                <w:noProof/>
                <w:webHidden/>
              </w:rPr>
              <w:fldChar w:fldCharType="separate"/>
            </w:r>
            <w:r>
              <w:rPr>
                <w:noProof/>
                <w:webHidden/>
              </w:rPr>
              <w:t>2</w:t>
            </w:r>
            <w:r>
              <w:rPr>
                <w:noProof/>
                <w:webHidden/>
              </w:rPr>
              <w:fldChar w:fldCharType="end"/>
            </w:r>
          </w:hyperlink>
        </w:p>
        <w:p w14:paraId="3DE660F2" w14:textId="78CEC8D9" w:rsidR="00695D50" w:rsidRDefault="00695D50">
          <w:pPr>
            <w:pStyle w:val="TOC2"/>
            <w:tabs>
              <w:tab w:val="right" w:leader="dot" w:pos="9016"/>
            </w:tabs>
            <w:rPr>
              <w:rFonts w:eastAsiaTheme="minorEastAsia"/>
              <w:noProof/>
              <w:lang w:eastAsia="en-AU"/>
            </w:rPr>
          </w:pPr>
          <w:hyperlink w:anchor="_Toc534739287" w:history="1">
            <w:r w:rsidRPr="00FC2A87">
              <w:rPr>
                <w:rStyle w:val="Hyperlink"/>
                <w:noProof/>
              </w:rPr>
              <w:t>Objectives</w:t>
            </w:r>
            <w:r>
              <w:rPr>
                <w:noProof/>
                <w:webHidden/>
              </w:rPr>
              <w:tab/>
            </w:r>
            <w:r>
              <w:rPr>
                <w:noProof/>
                <w:webHidden/>
              </w:rPr>
              <w:fldChar w:fldCharType="begin"/>
            </w:r>
            <w:r>
              <w:rPr>
                <w:noProof/>
                <w:webHidden/>
              </w:rPr>
              <w:instrText xml:space="preserve"> PAGEREF _Toc534739287 \h </w:instrText>
            </w:r>
            <w:r>
              <w:rPr>
                <w:noProof/>
                <w:webHidden/>
              </w:rPr>
            </w:r>
            <w:r>
              <w:rPr>
                <w:noProof/>
                <w:webHidden/>
              </w:rPr>
              <w:fldChar w:fldCharType="separate"/>
            </w:r>
            <w:r>
              <w:rPr>
                <w:noProof/>
                <w:webHidden/>
              </w:rPr>
              <w:t>2</w:t>
            </w:r>
            <w:r>
              <w:rPr>
                <w:noProof/>
                <w:webHidden/>
              </w:rPr>
              <w:fldChar w:fldCharType="end"/>
            </w:r>
          </w:hyperlink>
        </w:p>
        <w:p w14:paraId="4A21F36A" w14:textId="6CD64F03" w:rsidR="00695D50" w:rsidRDefault="00695D50">
          <w:pPr>
            <w:pStyle w:val="TOC2"/>
            <w:tabs>
              <w:tab w:val="right" w:leader="dot" w:pos="9016"/>
            </w:tabs>
            <w:rPr>
              <w:rFonts w:eastAsiaTheme="minorEastAsia"/>
              <w:noProof/>
              <w:lang w:eastAsia="en-AU"/>
            </w:rPr>
          </w:pPr>
          <w:hyperlink w:anchor="_Toc534739288" w:history="1">
            <w:r w:rsidRPr="00FC2A87">
              <w:rPr>
                <w:rStyle w:val="Hyperlink"/>
                <w:noProof/>
              </w:rPr>
              <w:t>Budget</w:t>
            </w:r>
            <w:r>
              <w:rPr>
                <w:noProof/>
                <w:webHidden/>
              </w:rPr>
              <w:tab/>
            </w:r>
            <w:r>
              <w:rPr>
                <w:noProof/>
                <w:webHidden/>
              </w:rPr>
              <w:fldChar w:fldCharType="begin"/>
            </w:r>
            <w:r>
              <w:rPr>
                <w:noProof/>
                <w:webHidden/>
              </w:rPr>
              <w:instrText xml:space="preserve"> PAGEREF _Toc534739288 \h </w:instrText>
            </w:r>
            <w:r>
              <w:rPr>
                <w:noProof/>
                <w:webHidden/>
              </w:rPr>
            </w:r>
            <w:r>
              <w:rPr>
                <w:noProof/>
                <w:webHidden/>
              </w:rPr>
              <w:fldChar w:fldCharType="separate"/>
            </w:r>
            <w:r>
              <w:rPr>
                <w:noProof/>
                <w:webHidden/>
              </w:rPr>
              <w:t>2</w:t>
            </w:r>
            <w:r>
              <w:rPr>
                <w:noProof/>
                <w:webHidden/>
              </w:rPr>
              <w:fldChar w:fldCharType="end"/>
            </w:r>
          </w:hyperlink>
        </w:p>
        <w:p w14:paraId="1383F8A3" w14:textId="07415462" w:rsidR="00695D50" w:rsidRDefault="00695D50">
          <w:pPr>
            <w:pStyle w:val="TOC2"/>
            <w:tabs>
              <w:tab w:val="right" w:leader="dot" w:pos="9016"/>
            </w:tabs>
            <w:rPr>
              <w:rFonts w:eastAsiaTheme="minorEastAsia"/>
              <w:noProof/>
              <w:lang w:eastAsia="en-AU"/>
            </w:rPr>
          </w:pPr>
          <w:hyperlink w:anchor="_Toc534739289" w:history="1">
            <w:r w:rsidRPr="00FC2A87">
              <w:rPr>
                <w:rStyle w:val="Hyperlink"/>
                <w:noProof/>
              </w:rPr>
              <w:t>Major Deliverable Schedule</w:t>
            </w:r>
            <w:r>
              <w:rPr>
                <w:noProof/>
                <w:webHidden/>
              </w:rPr>
              <w:tab/>
            </w:r>
            <w:r>
              <w:rPr>
                <w:noProof/>
                <w:webHidden/>
              </w:rPr>
              <w:fldChar w:fldCharType="begin"/>
            </w:r>
            <w:r>
              <w:rPr>
                <w:noProof/>
                <w:webHidden/>
              </w:rPr>
              <w:instrText xml:space="preserve"> PAGEREF _Toc534739289 \h </w:instrText>
            </w:r>
            <w:r>
              <w:rPr>
                <w:noProof/>
                <w:webHidden/>
              </w:rPr>
            </w:r>
            <w:r>
              <w:rPr>
                <w:noProof/>
                <w:webHidden/>
              </w:rPr>
              <w:fldChar w:fldCharType="separate"/>
            </w:r>
            <w:r>
              <w:rPr>
                <w:noProof/>
                <w:webHidden/>
              </w:rPr>
              <w:t>2</w:t>
            </w:r>
            <w:r>
              <w:rPr>
                <w:noProof/>
                <w:webHidden/>
              </w:rPr>
              <w:fldChar w:fldCharType="end"/>
            </w:r>
          </w:hyperlink>
        </w:p>
        <w:p w14:paraId="48E6317F" w14:textId="44BF2B5A" w:rsidR="00695D50" w:rsidRDefault="00695D50">
          <w:pPr>
            <w:pStyle w:val="TOC2"/>
            <w:tabs>
              <w:tab w:val="right" w:leader="dot" w:pos="9016"/>
            </w:tabs>
            <w:rPr>
              <w:rFonts w:eastAsiaTheme="minorEastAsia"/>
              <w:noProof/>
              <w:lang w:eastAsia="en-AU"/>
            </w:rPr>
          </w:pPr>
          <w:hyperlink w:anchor="_Toc534739290" w:history="1">
            <w:r w:rsidRPr="00FC2A87">
              <w:rPr>
                <w:rStyle w:val="Hyperlink"/>
                <w:noProof/>
              </w:rPr>
              <w:t>Critical Success Factors</w:t>
            </w:r>
            <w:r>
              <w:rPr>
                <w:noProof/>
                <w:webHidden/>
              </w:rPr>
              <w:tab/>
            </w:r>
            <w:r>
              <w:rPr>
                <w:noProof/>
                <w:webHidden/>
              </w:rPr>
              <w:fldChar w:fldCharType="begin"/>
            </w:r>
            <w:r>
              <w:rPr>
                <w:noProof/>
                <w:webHidden/>
              </w:rPr>
              <w:instrText xml:space="preserve"> PAGEREF _Toc534739290 \h </w:instrText>
            </w:r>
            <w:r>
              <w:rPr>
                <w:noProof/>
                <w:webHidden/>
              </w:rPr>
            </w:r>
            <w:r>
              <w:rPr>
                <w:noProof/>
                <w:webHidden/>
              </w:rPr>
              <w:fldChar w:fldCharType="separate"/>
            </w:r>
            <w:r>
              <w:rPr>
                <w:noProof/>
                <w:webHidden/>
              </w:rPr>
              <w:t>2</w:t>
            </w:r>
            <w:r>
              <w:rPr>
                <w:noProof/>
                <w:webHidden/>
              </w:rPr>
              <w:fldChar w:fldCharType="end"/>
            </w:r>
          </w:hyperlink>
        </w:p>
        <w:p w14:paraId="4205BC63" w14:textId="63C7FAED" w:rsidR="00695D50" w:rsidRDefault="00695D50">
          <w:pPr>
            <w:pStyle w:val="TOC2"/>
            <w:tabs>
              <w:tab w:val="right" w:leader="dot" w:pos="9016"/>
            </w:tabs>
            <w:rPr>
              <w:rFonts w:eastAsiaTheme="minorEastAsia"/>
              <w:noProof/>
              <w:lang w:eastAsia="en-AU"/>
            </w:rPr>
          </w:pPr>
          <w:hyperlink w:anchor="_Toc534739291" w:history="1">
            <w:r w:rsidRPr="00FC2A87">
              <w:rPr>
                <w:rStyle w:val="Hyperlink"/>
                <w:noProof/>
              </w:rPr>
              <w:t>Risks and Concerns</w:t>
            </w:r>
            <w:r>
              <w:rPr>
                <w:noProof/>
                <w:webHidden/>
              </w:rPr>
              <w:tab/>
            </w:r>
            <w:r>
              <w:rPr>
                <w:noProof/>
                <w:webHidden/>
              </w:rPr>
              <w:fldChar w:fldCharType="begin"/>
            </w:r>
            <w:r>
              <w:rPr>
                <w:noProof/>
                <w:webHidden/>
              </w:rPr>
              <w:instrText xml:space="preserve"> PAGEREF _Toc534739291 \h </w:instrText>
            </w:r>
            <w:r>
              <w:rPr>
                <w:noProof/>
                <w:webHidden/>
              </w:rPr>
            </w:r>
            <w:r>
              <w:rPr>
                <w:noProof/>
                <w:webHidden/>
              </w:rPr>
              <w:fldChar w:fldCharType="separate"/>
            </w:r>
            <w:r>
              <w:rPr>
                <w:noProof/>
                <w:webHidden/>
              </w:rPr>
              <w:t>3</w:t>
            </w:r>
            <w:r>
              <w:rPr>
                <w:noProof/>
                <w:webHidden/>
              </w:rPr>
              <w:fldChar w:fldCharType="end"/>
            </w:r>
          </w:hyperlink>
        </w:p>
        <w:p w14:paraId="71190757" w14:textId="1CE8847F" w:rsidR="00695D50" w:rsidRDefault="00695D50">
          <w:pPr>
            <w:pStyle w:val="TOC2"/>
            <w:tabs>
              <w:tab w:val="right" w:leader="dot" w:pos="9016"/>
            </w:tabs>
            <w:rPr>
              <w:rFonts w:eastAsiaTheme="minorEastAsia"/>
              <w:noProof/>
              <w:lang w:eastAsia="en-AU"/>
            </w:rPr>
          </w:pPr>
          <w:hyperlink w:anchor="_Toc534739292" w:history="1">
            <w:r w:rsidRPr="00FC2A87">
              <w:rPr>
                <w:rStyle w:val="Hyperlink"/>
                <w:noProof/>
              </w:rPr>
              <w:t>Comments</w:t>
            </w:r>
            <w:r>
              <w:rPr>
                <w:noProof/>
                <w:webHidden/>
              </w:rPr>
              <w:tab/>
            </w:r>
            <w:r>
              <w:rPr>
                <w:noProof/>
                <w:webHidden/>
              </w:rPr>
              <w:fldChar w:fldCharType="begin"/>
            </w:r>
            <w:r>
              <w:rPr>
                <w:noProof/>
                <w:webHidden/>
              </w:rPr>
              <w:instrText xml:space="preserve"> PAGEREF _Toc534739292 \h </w:instrText>
            </w:r>
            <w:r>
              <w:rPr>
                <w:noProof/>
                <w:webHidden/>
              </w:rPr>
            </w:r>
            <w:r>
              <w:rPr>
                <w:noProof/>
                <w:webHidden/>
              </w:rPr>
              <w:fldChar w:fldCharType="separate"/>
            </w:r>
            <w:r>
              <w:rPr>
                <w:noProof/>
                <w:webHidden/>
              </w:rPr>
              <w:t>3</w:t>
            </w:r>
            <w:r>
              <w:rPr>
                <w:noProof/>
                <w:webHidden/>
              </w:rPr>
              <w:fldChar w:fldCharType="end"/>
            </w:r>
          </w:hyperlink>
        </w:p>
        <w:p w14:paraId="683B8B97" w14:textId="574FC52C" w:rsidR="00695D50" w:rsidRDefault="00695D50">
          <w:pPr>
            <w:pStyle w:val="TOC1"/>
            <w:tabs>
              <w:tab w:val="right" w:leader="dot" w:pos="9016"/>
            </w:tabs>
            <w:rPr>
              <w:rFonts w:eastAsiaTheme="minorEastAsia"/>
              <w:noProof/>
              <w:lang w:eastAsia="en-AU"/>
            </w:rPr>
          </w:pPr>
          <w:hyperlink w:anchor="_Toc534739293" w:history="1">
            <w:r w:rsidRPr="00FC2A87">
              <w:rPr>
                <w:rStyle w:val="Hyperlink"/>
                <w:noProof/>
              </w:rPr>
              <w:t>Scope</w:t>
            </w:r>
            <w:r>
              <w:rPr>
                <w:noProof/>
                <w:webHidden/>
              </w:rPr>
              <w:tab/>
            </w:r>
            <w:r>
              <w:rPr>
                <w:noProof/>
                <w:webHidden/>
              </w:rPr>
              <w:fldChar w:fldCharType="begin"/>
            </w:r>
            <w:r>
              <w:rPr>
                <w:noProof/>
                <w:webHidden/>
              </w:rPr>
              <w:instrText xml:space="preserve"> PAGEREF _Toc534739293 \h </w:instrText>
            </w:r>
            <w:r>
              <w:rPr>
                <w:noProof/>
                <w:webHidden/>
              </w:rPr>
            </w:r>
            <w:r>
              <w:rPr>
                <w:noProof/>
                <w:webHidden/>
              </w:rPr>
              <w:fldChar w:fldCharType="separate"/>
            </w:r>
            <w:r>
              <w:rPr>
                <w:noProof/>
                <w:webHidden/>
              </w:rPr>
              <w:t>4</w:t>
            </w:r>
            <w:r>
              <w:rPr>
                <w:noProof/>
                <w:webHidden/>
              </w:rPr>
              <w:fldChar w:fldCharType="end"/>
            </w:r>
          </w:hyperlink>
        </w:p>
        <w:p w14:paraId="4F670AC7" w14:textId="10D37F74" w:rsidR="00695D50" w:rsidRDefault="00695D50">
          <w:pPr>
            <w:pStyle w:val="TOC2"/>
            <w:tabs>
              <w:tab w:val="right" w:leader="dot" w:pos="9016"/>
            </w:tabs>
            <w:rPr>
              <w:rFonts w:eastAsiaTheme="minorEastAsia"/>
              <w:noProof/>
              <w:lang w:eastAsia="en-AU"/>
            </w:rPr>
          </w:pPr>
          <w:hyperlink w:anchor="_Toc534739294" w:history="1">
            <w:r w:rsidRPr="00FC2A87">
              <w:rPr>
                <w:rStyle w:val="Hyperlink"/>
                <w:noProof/>
              </w:rPr>
              <w:t>Project Justification</w:t>
            </w:r>
            <w:r>
              <w:rPr>
                <w:noProof/>
                <w:webHidden/>
              </w:rPr>
              <w:tab/>
            </w:r>
            <w:r>
              <w:rPr>
                <w:noProof/>
                <w:webHidden/>
              </w:rPr>
              <w:fldChar w:fldCharType="begin"/>
            </w:r>
            <w:r>
              <w:rPr>
                <w:noProof/>
                <w:webHidden/>
              </w:rPr>
              <w:instrText xml:space="preserve"> PAGEREF _Toc534739294 \h </w:instrText>
            </w:r>
            <w:r>
              <w:rPr>
                <w:noProof/>
                <w:webHidden/>
              </w:rPr>
            </w:r>
            <w:r>
              <w:rPr>
                <w:noProof/>
                <w:webHidden/>
              </w:rPr>
              <w:fldChar w:fldCharType="separate"/>
            </w:r>
            <w:r>
              <w:rPr>
                <w:noProof/>
                <w:webHidden/>
              </w:rPr>
              <w:t>4</w:t>
            </w:r>
            <w:r>
              <w:rPr>
                <w:noProof/>
                <w:webHidden/>
              </w:rPr>
              <w:fldChar w:fldCharType="end"/>
            </w:r>
          </w:hyperlink>
        </w:p>
        <w:p w14:paraId="3F1555DA" w14:textId="4B161671" w:rsidR="00695D50" w:rsidRDefault="00695D50">
          <w:pPr>
            <w:pStyle w:val="TOC2"/>
            <w:tabs>
              <w:tab w:val="right" w:leader="dot" w:pos="9016"/>
            </w:tabs>
            <w:rPr>
              <w:rFonts w:eastAsiaTheme="minorEastAsia"/>
              <w:noProof/>
              <w:lang w:eastAsia="en-AU"/>
            </w:rPr>
          </w:pPr>
          <w:hyperlink w:anchor="_Toc534739295" w:history="1">
            <w:r w:rsidRPr="00FC2A87">
              <w:rPr>
                <w:rStyle w:val="Hyperlink"/>
                <w:noProof/>
              </w:rPr>
              <w:t>Long Term Objective</w:t>
            </w:r>
            <w:r>
              <w:rPr>
                <w:noProof/>
                <w:webHidden/>
              </w:rPr>
              <w:tab/>
            </w:r>
            <w:r>
              <w:rPr>
                <w:noProof/>
                <w:webHidden/>
              </w:rPr>
              <w:fldChar w:fldCharType="begin"/>
            </w:r>
            <w:r>
              <w:rPr>
                <w:noProof/>
                <w:webHidden/>
              </w:rPr>
              <w:instrText xml:space="preserve"> PAGEREF _Toc534739295 \h </w:instrText>
            </w:r>
            <w:r>
              <w:rPr>
                <w:noProof/>
                <w:webHidden/>
              </w:rPr>
            </w:r>
            <w:r>
              <w:rPr>
                <w:noProof/>
                <w:webHidden/>
              </w:rPr>
              <w:fldChar w:fldCharType="separate"/>
            </w:r>
            <w:r>
              <w:rPr>
                <w:noProof/>
                <w:webHidden/>
              </w:rPr>
              <w:t>4</w:t>
            </w:r>
            <w:r>
              <w:rPr>
                <w:noProof/>
                <w:webHidden/>
              </w:rPr>
              <w:fldChar w:fldCharType="end"/>
            </w:r>
          </w:hyperlink>
        </w:p>
        <w:p w14:paraId="308B52B4" w14:textId="5471C414" w:rsidR="00695D50" w:rsidRDefault="00695D50">
          <w:pPr>
            <w:pStyle w:val="TOC2"/>
            <w:tabs>
              <w:tab w:val="right" w:leader="dot" w:pos="9016"/>
            </w:tabs>
            <w:rPr>
              <w:rFonts w:eastAsiaTheme="minorEastAsia"/>
              <w:noProof/>
              <w:lang w:eastAsia="en-AU"/>
            </w:rPr>
          </w:pPr>
          <w:hyperlink w:anchor="_Toc534739296" w:history="1">
            <w:r w:rsidRPr="00FC2A87">
              <w:rPr>
                <w:rStyle w:val="Hyperlink"/>
                <w:noProof/>
              </w:rPr>
              <w:t>Characteristics and Requirements</w:t>
            </w:r>
            <w:r>
              <w:rPr>
                <w:noProof/>
                <w:webHidden/>
              </w:rPr>
              <w:tab/>
            </w:r>
            <w:r>
              <w:rPr>
                <w:noProof/>
                <w:webHidden/>
              </w:rPr>
              <w:fldChar w:fldCharType="begin"/>
            </w:r>
            <w:r>
              <w:rPr>
                <w:noProof/>
                <w:webHidden/>
              </w:rPr>
              <w:instrText xml:space="preserve"> PAGEREF _Toc534739296 \h </w:instrText>
            </w:r>
            <w:r>
              <w:rPr>
                <w:noProof/>
                <w:webHidden/>
              </w:rPr>
            </w:r>
            <w:r>
              <w:rPr>
                <w:noProof/>
                <w:webHidden/>
              </w:rPr>
              <w:fldChar w:fldCharType="separate"/>
            </w:r>
            <w:r>
              <w:rPr>
                <w:noProof/>
                <w:webHidden/>
              </w:rPr>
              <w:t>4</w:t>
            </w:r>
            <w:r>
              <w:rPr>
                <w:noProof/>
                <w:webHidden/>
              </w:rPr>
              <w:fldChar w:fldCharType="end"/>
            </w:r>
          </w:hyperlink>
        </w:p>
        <w:p w14:paraId="6BF09A4E" w14:textId="6455DEFD" w:rsidR="00695D50" w:rsidRDefault="00695D50">
          <w:pPr>
            <w:pStyle w:val="TOC1"/>
            <w:tabs>
              <w:tab w:val="right" w:leader="dot" w:pos="9016"/>
            </w:tabs>
            <w:rPr>
              <w:rFonts w:eastAsiaTheme="minorEastAsia"/>
              <w:noProof/>
              <w:lang w:eastAsia="en-AU"/>
            </w:rPr>
          </w:pPr>
          <w:hyperlink w:anchor="_Toc534739297" w:history="1">
            <w:r w:rsidRPr="00FC2A87">
              <w:rPr>
                <w:rStyle w:val="Hyperlink"/>
                <w:noProof/>
              </w:rPr>
              <w:t>Summary of Project Deliverables</w:t>
            </w:r>
            <w:r>
              <w:rPr>
                <w:noProof/>
                <w:webHidden/>
              </w:rPr>
              <w:tab/>
            </w:r>
            <w:r>
              <w:rPr>
                <w:noProof/>
                <w:webHidden/>
              </w:rPr>
              <w:fldChar w:fldCharType="begin"/>
            </w:r>
            <w:r>
              <w:rPr>
                <w:noProof/>
                <w:webHidden/>
              </w:rPr>
              <w:instrText xml:space="preserve"> PAGEREF _Toc534739297 \h </w:instrText>
            </w:r>
            <w:r>
              <w:rPr>
                <w:noProof/>
                <w:webHidden/>
              </w:rPr>
            </w:r>
            <w:r>
              <w:rPr>
                <w:noProof/>
                <w:webHidden/>
              </w:rPr>
              <w:fldChar w:fldCharType="separate"/>
            </w:r>
            <w:r>
              <w:rPr>
                <w:noProof/>
                <w:webHidden/>
              </w:rPr>
              <w:t>4</w:t>
            </w:r>
            <w:r>
              <w:rPr>
                <w:noProof/>
                <w:webHidden/>
              </w:rPr>
              <w:fldChar w:fldCharType="end"/>
            </w:r>
          </w:hyperlink>
        </w:p>
        <w:p w14:paraId="085C9727" w14:textId="48BAA3A3" w:rsidR="00695D50" w:rsidRDefault="00695D50">
          <w:pPr>
            <w:pStyle w:val="TOC3"/>
            <w:tabs>
              <w:tab w:val="right" w:leader="dot" w:pos="9016"/>
            </w:tabs>
            <w:rPr>
              <w:rFonts w:eastAsiaTheme="minorEastAsia"/>
              <w:noProof/>
              <w:lang w:eastAsia="en-AU"/>
            </w:rPr>
          </w:pPr>
          <w:hyperlink w:anchor="_Toc534739298" w:history="1">
            <w:r w:rsidRPr="00FC2A87">
              <w:rPr>
                <w:rStyle w:val="Hyperlink"/>
                <w:noProof/>
              </w:rPr>
              <w:t>Project Related Deliverables</w:t>
            </w:r>
            <w:r>
              <w:rPr>
                <w:noProof/>
                <w:webHidden/>
              </w:rPr>
              <w:tab/>
            </w:r>
            <w:r>
              <w:rPr>
                <w:noProof/>
                <w:webHidden/>
              </w:rPr>
              <w:fldChar w:fldCharType="begin"/>
            </w:r>
            <w:r>
              <w:rPr>
                <w:noProof/>
                <w:webHidden/>
              </w:rPr>
              <w:instrText xml:space="preserve"> PAGEREF _Toc534739298 \h </w:instrText>
            </w:r>
            <w:r>
              <w:rPr>
                <w:noProof/>
                <w:webHidden/>
              </w:rPr>
            </w:r>
            <w:r>
              <w:rPr>
                <w:noProof/>
                <w:webHidden/>
              </w:rPr>
              <w:fldChar w:fldCharType="separate"/>
            </w:r>
            <w:r>
              <w:rPr>
                <w:noProof/>
                <w:webHidden/>
              </w:rPr>
              <w:t>4</w:t>
            </w:r>
            <w:r>
              <w:rPr>
                <w:noProof/>
                <w:webHidden/>
              </w:rPr>
              <w:fldChar w:fldCharType="end"/>
            </w:r>
          </w:hyperlink>
        </w:p>
        <w:p w14:paraId="631F6D89" w14:textId="54F98E88" w:rsidR="00695D50" w:rsidRDefault="00695D50">
          <w:pPr>
            <w:pStyle w:val="TOC2"/>
            <w:tabs>
              <w:tab w:val="right" w:leader="dot" w:pos="9016"/>
            </w:tabs>
            <w:rPr>
              <w:rFonts w:eastAsiaTheme="minorEastAsia"/>
              <w:noProof/>
              <w:lang w:eastAsia="en-AU"/>
            </w:rPr>
          </w:pPr>
          <w:hyperlink w:anchor="_Toc534739299" w:history="1">
            <w:r w:rsidRPr="00FC2A87">
              <w:rPr>
                <w:rStyle w:val="Hyperlink"/>
                <w:noProof/>
              </w:rPr>
              <w:t>Project Success Criteria</w:t>
            </w:r>
            <w:r>
              <w:rPr>
                <w:noProof/>
                <w:webHidden/>
              </w:rPr>
              <w:tab/>
            </w:r>
            <w:r>
              <w:rPr>
                <w:noProof/>
                <w:webHidden/>
              </w:rPr>
              <w:fldChar w:fldCharType="begin"/>
            </w:r>
            <w:r>
              <w:rPr>
                <w:noProof/>
                <w:webHidden/>
              </w:rPr>
              <w:instrText xml:space="preserve"> PAGEREF _Toc534739299 \h </w:instrText>
            </w:r>
            <w:r>
              <w:rPr>
                <w:noProof/>
                <w:webHidden/>
              </w:rPr>
            </w:r>
            <w:r>
              <w:rPr>
                <w:noProof/>
                <w:webHidden/>
              </w:rPr>
              <w:fldChar w:fldCharType="separate"/>
            </w:r>
            <w:r>
              <w:rPr>
                <w:noProof/>
                <w:webHidden/>
              </w:rPr>
              <w:t>4</w:t>
            </w:r>
            <w:r>
              <w:rPr>
                <w:noProof/>
                <w:webHidden/>
              </w:rPr>
              <w:fldChar w:fldCharType="end"/>
            </w:r>
          </w:hyperlink>
        </w:p>
        <w:p w14:paraId="47BA0DB7" w14:textId="3AA65CB6" w:rsidR="00695D50" w:rsidRDefault="00695D50">
          <w:pPr>
            <w:pStyle w:val="TOC1"/>
            <w:tabs>
              <w:tab w:val="right" w:leader="dot" w:pos="9016"/>
            </w:tabs>
            <w:rPr>
              <w:rFonts w:eastAsiaTheme="minorEastAsia"/>
              <w:noProof/>
              <w:lang w:eastAsia="en-AU"/>
            </w:rPr>
          </w:pPr>
          <w:hyperlink w:anchor="_Toc534739300" w:history="1">
            <w:r w:rsidRPr="00FC2A87">
              <w:rPr>
                <w:rStyle w:val="Hyperlink"/>
                <w:noProof/>
              </w:rPr>
              <w:t>WBS</w:t>
            </w:r>
            <w:r>
              <w:rPr>
                <w:noProof/>
                <w:webHidden/>
              </w:rPr>
              <w:tab/>
            </w:r>
            <w:r>
              <w:rPr>
                <w:noProof/>
                <w:webHidden/>
              </w:rPr>
              <w:fldChar w:fldCharType="begin"/>
            </w:r>
            <w:r>
              <w:rPr>
                <w:noProof/>
                <w:webHidden/>
              </w:rPr>
              <w:instrText xml:space="preserve"> PAGEREF _Toc534739300 \h </w:instrText>
            </w:r>
            <w:r>
              <w:rPr>
                <w:noProof/>
                <w:webHidden/>
              </w:rPr>
            </w:r>
            <w:r>
              <w:rPr>
                <w:noProof/>
                <w:webHidden/>
              </w:rPr>
              <w:fldChar w:fldCharType="separate"/>
            </w:r>
            <w:r>
              <w:rPr>
                <w:noProof/>
                <w:webHidden/>
              </w:rPr>
              <w:t>5</w:t>
            </w:r>
            <w:r>
              <w:rPr>
                <w:noProof/>
                <w:webHidden/>
              </w:rPr>
              <w:fldChar w:fldCharType="end"/>
            </w:r>
          </w:hyperlink>
        </w:p>
        <w:p w14:paraId="47AD035E" w14:textId="2755B46B" w:rsidR="00695D50" w:rsidRDefault="00695D50">
          <w:pPr>
            <w:pStyle w:val="TOC1"/>
            <w:tabs>
              <w:tab w:val="right" w:leader="dot" w:pos="9016"/>
            </w:tabs>
            <w:rPr>
              <w:rFonts w:eastAsiaTheme="minorEastAsia"/>
              <w:noProof/>
              <w:lang w:eastAsia="en-AU"/>
            </w:rPr>
          </w:pPr>
          <w:hyperlink w:anchor="_Toc534739301" w:history="1">
            <w:r w:rsidRPr="00FC2A87">
              <w:rPr>
                <w:rStyle w:val="Hyperlink"/>
                <w:noProof/>
              </w:rPr>
              <w:t>Specifications</w:t>
            </w:r>
            <w:r>
              <w:rPr>
                <w:noProof/>
                <w:webHidden/>
              </w:rPr>
              <w:tab/>
            </w:r>
            <w:r>
              <w:rPr>
                <w:noProof/>
                <w:webHidden/>
              </w:rPr>
              <w:fldChar w:fldCharType="begin"/>
            </w:r>
            <w:r>
              <w:rPr>
                <w:noProof/>
                <w:webHidden/>
              </w:rPr>
              <w:instrText xml:space="preserve"> PAGEREF _Toc534739301 \h </w:instrText>
            </w:r>
            <w:r>
              <w:rPr>
                <w:noProof/>
                <w:webHidden/>
              </w:rPr>
            </w:r>
            <w:r>
              <w:rPr>
                <w:noProof/>
                <w:webHidden/>
              </w:rPr>
              <w:fldChar w:fldCharType="separate"/>
            </w:r>
            <w:r>
              <w:rPr>
                <w:noProof/>
                <w:webHidden/>
              </w:rPr>
              <w:t>6</w:t>
            </w:r>
            <w:r>
              <w:rPr>
                <w:noProof/>
                <w:webHidden/>
              </w:rPr>
              <w:fldChar w:fldCharType="end"/>
            </w:r>
          </w:hyperlink>
        </w:p>
        <w:p w14:paraId="5366F77A" w14:textId="21618855" w:rsidR="00695D50" w:rsidRDefault="00695D50">
          <w:pPr>
            <w:pStyle w:val="TOC2"/>
            <w:tabs>
              <w:tab w:val="right" w:leader="dot" w:pos="9016"/>
            </w:tabs>
            <w:rPr>
              <w:rFonts w:eastAsiaTheme="minorEastAsia"/>
              <w:noProof/>
              <w:lang w:eastAsia="en-AU"/>
            </w:rPr>
          </w:pPr>
          <w:hyperlink w:anchor="_Toc534739302" w:history="1">
            <w:r w:rsidRPr="00FC2A87">
              <w:rPr>
                <w:rStyle w:val="Hyperlink"/>
                <w:noProof/>
              </w:rPr>
              <w:t>Home Page</w:t>
            </w:r>
            <w:r>
              <w:rPr>
                <w:noProof/>
                <w:webHidden/>
              </w:rPr>
              <w:tab/>
            </w:r>
            <w:r>
              <w:rPr>
                <w:noProof/>
                <w:webHidden/>
              </w:rPr>
              <w:fldChar w:fldCharType="begin"/>
            </w:r>
            <w:r>
              <w:rPr>
                <w:noProof/>
                <w:webHidden/>
              </w:rPr>
              <w:instrText xml:space="preserve"> PAGEREF _Toc534739302 \h </w:instrText>
            </w:r>
            <w:r>
              <w:rPr>
                <w:noProof/>
                <w:webHidden/>
              </w:rPr>
            </w:r>
            <w:r>
              <w:rPr>
                <w:noProof/>
                <w:webHidden/>
              </w:rPr>
              <w:fldChar w:fldCharType="separate"/>
            </w:r>
            <w:r>
              <w:rPr>
                <w:noProof/>
                <w:webHidden/>
              </w:rPr>
              <w:t>6</w:t>
            </w:r>
            <w:r>
              <w:rPr>
                <w:noProof/>
                <w:webHidden/>
              </w:rPr>
              <w:fldChar w:fldCharType="end"/>
            </w:r>
          </w:hyperlink>
        </w:p>
        <w:p w14:paraId="3030E45B" w14:textId="1B4B87BE" w:rsidR="00695D50" w:rsidRDefault="00695D50">
          <w:pPr>
            <w:pStyle w:val="TOC2"/>
            <w:tabs>
              <w:tab w:val="right" w:leader="dot" w:pos="9016"/>
            </w:tabs>
            <w:rPr>
              <w:rFonts w:eastAsiaTheme="minorEastAsia"/>
              <w:noProof/>
              <w:lang w:eastAsia="en-AU"/>
            </w:rPr>
          </w:pPr>
          <w:hyperlink w:anchor="_Toc534739303" w:history="1">
            <w:r w:rsidRPr="00FC2A87">
              <w:rPr>
                <w:rStyle w:val="Hyperlink"/>
                <w:noProof/>
              </w:rPr>
              <w:t>Movie Page</w:t>
            </w:r>
            <w:r>
              <w:rPr>
                <w:noProof/>
                <w:webHidden/>
              </w:rPr>
              <w:tab/>
            </w:r>
            <w:r>
              <w:rPr>
                <w:noProof/>
                <w:webHidden/>
              </w:rPr>
              <w:fldChar w:fldCharType="begin"/>
            </w:r>
            <w:r>
              <w:rPr>
                <w:noProof/>
                <w:webHidden/>
              </w:rPr>
              <w:instrText xml:space="preserve"> PAGEREF _Toc534739303 \h </w:instrText>
            </w:r>
            <w:r>
              <w:rPr>
                <w:noProof/>
                <w:webHidden/>
              </w:rPr>
            </w:r>
            <w:r>
              <w:rPr>
                <w:noProof/>
                <w:webHidden/>
              </w:rPr>
              <w:fldChar w:fldCharType="separate"/>
            </w:r>
            <w:r>
              <w:rPr>
                <w:noProof/>
                <w:webHidden/>
              </w:rPr>
              <w:t>6</w:t>
            </w:r>
            <w:r>
              <w:rPr>
                <w:noProof/>
                <w:webHidden/>
              </w:rPr>
              <w:fldChar w:fldCharType="end"/>
            </w:r>
          </w:hyperlink>
        </w:p>
        <w:p w14:paraId="5EB53326" w14:textId="7CC5AFD5" w:rsidR="00695D50" w:rsidRDefault="00695D50">
          <w:pPr>
            <w:pStyle w:val="TOC2"/>
            <w:tabs>
              <w:tab w:val="right" w:leader="dot" w:pos="9016"/>
            </w:tabs>
            <w:rPr>
              <w:rFonts w:eastAsiaTheme="minorEastAsia"/>
              <w:noProof/>
              <w:lang w:eastAsia="en-AU"/>
            </w:rPr>
          </w:pPr>
          <w:hyperlink w:anchor="_Toc534739304" w:history="1">
            <w:r w:rsidRPr="00FC2A87">
              <w:rPr>
                <w:rStyle w:val="Hyperlink"/>
                <w:noProof/>
              </w:rPr>
              <w:t>Database</w:t>
            </w:r>
            <w:r>
              <w:rPr>
                <w:noProof/>
                <w:webHidden/>
              </w:rPr>
              <w:tab/>
            </w:r>
            <w:r>
              <w:rPr>
                <w:noProof/>
                <w:webHidden/>
              </w:rPr>
              <w:fldChar w:fldCharType="begin"/>
            </w:r>
            <w:r>
              <w:rPr>
                <w:noProof/>
                <w:webHidden/>
              </w:rPr>
              <w:instrText xml:space="preserve"> PAGEREF _Toc534739304 \h </w:instrText>
            </w:r>
            <w:r>
              <w:rPr>
                <w:noProof/>
                <w:webHidden/>
              </w:rPr>
            </w:r>
            <w:r>
              <w:rPr>
                <w:noProof/>
                <w:webHidden/>
              </w:rPr>
              <w:fldChar w:fldCharType="separate"/>
            </w:r>
            <w:r>
              <w:rPr>
                <w:noProof/>
                <w:webHidden/>
              </w:rPr>
              <w:t>6</w:t>
            </w:r>
            <w:r>
              <w:rPr>
                <w:noProof/>
                <w:webHidden/>
              </w:rPr>
              <w:fldChar w:fldCharType="end"/>
            </w:r>
          </w:hyperlink>
        </w:p>
        <w:p w14:paraId="68782C91" w14:textId="1BE58B16" w:rsidR="00695D50" w:rsidRDefault="00695D50">
          <w:pPr>
            <w:pStyle w:val="TOC1"/>
            <w:tabs>
              <w:tab w:val="right" w:leader="dot" w:pos="9016"/>
            </w:tabs>
            <w:rPr>
              <w:rFonts w:eastAsiaTheme="minorEastAsia"/>
              <w:noProof/>
              <w:lang w:eastAsia="en-AU"/>
            </w:rPr>
          </w:pPr>
          <w:hyperlink w:anchor="_Toc534739305" w:history="1">
            <w:r w:rsidRPr="00FC2A87">
              <w:rPr>
                <w:rStyle w:val="Hyperlink"/>
                <w:noProof/>
              </w:rPr>
              <w:t>Designs</w:t>
            </w:r>
            <w:r>
              <w:rPr>
                <w:noProof/>
                <w:webHidden/>
              </w:rPr>
              <w:tab/>
            </w:r>
            <w:r>
              <w:rPr>
                <w:noProof/>
                <w:webHidden/>
              </w:rPr>
              <w:fldChar w:fldCharType="begin"/>
            </w:r>
            <w:r>
              <w:rPr>
                <w:noProof/>
                <w:webHidden/>
              </w:rPr>
              <w:instrText xml:space="preserve"> PAGEREF _Toc534739305 \h </w:instrText>
            </w:r>
            <w:r>
              <w:rPr>
                <w:noProof/>
                <w:webHidden/>
              </w:rPr>
            </w:r>
            <w:r>
              <w:rPr>
                <w:noProof/>
                <w:webHidden/>
              </w:rPr>
              <w:fldChar w:fldCharType="separate"/>
            </w:r>
            <w:r>
              <w:rPr>
                <w:noProof/>
                <w:webHidden/>
              </w:rPr>
              <w:t>6</w:t>
            </w:r>
            <w:r>
              <w:rPr>
                <w:noProof/>
                <w:webHidden/>
              </w:rPr>
              <w:fldChar w:fldCharType="end"/>
            </w:r>
          </w:hyperlink>
        </w:p>
        <w:p w14:paraId="6552A8DD" w14:textId="11D70787" w:rsidR="00695D50" w:rsidRDefault="00695D50">
          <w:pPr>
            <w:pStyle w:val="TOC2"/>
            <w:tabs>
              <w:tab w:val="right" w:leader="dot" w:pos="9016"/>
            </w:tabs>
            <w:rPr>
              <w:rFonts w:eastAsiaTheme="minorEastAsia"/>
              <w:noProof/>
              <w:lang w:eastAsia="en-AU"/>
            </w:rPr>
          </w:pPr>
          <w:hyperlink w:anchor="_Toc534739306" w:history="1">
            <w:r w:rsidRPr="00FC2A87">
              <w:rPr>
                <w:rStyle w:val="Hyperlink"/>
                <w:noProof/>
              </w:rPr>
              <w:t>Home Page</w:t>
            </w:r>
            <w:r>
              <w:rPr>
                <w:noProof/>
                <w:webHidden/>
              </w:rPr>
              <w:tab/>
            </w:r>
            <w:r>
              <w:rPr>
                <w:noProof/>
                <w:webHidden/>
              </w:rPr>
              <w:fldChar w:fldCharType="begin"/>
            </w:r>
            <w:r>
              <w:rPr>
                <w:noProof/>
                <w:webHidden/>
              </w:rPr>
              <w:instrText xml:space="preserve"> PAGEREF _Toc534739306 \h </w:instrText>
            </w:r>
            <w:r>
              <w:rPr>
                <w:noProof/>
                <w:webHidden/>
              </w:rPr>
            </w:r>
            <w:r>
              <w:rPr>
                <w:noProof/>
                <w:webHidden/>
              </w:rPr>
              <w:fldChar w:fldCharType="separate"/>
            </w:r>
            <w:r>
              <w:rPr>
                <w:noProof/>
                <w:webHidden/>
              </w:rPr>
              <w:t>6</w:t>
            </w:r>
            <w:r>
              <w:rPr>
                <w:noProof/>
                <w:webHidden/>
              </w:rPr>
              <w:fldChar w:fldCharType="end"/>
            </w:r>
          </w:hyperlink>
        </w:p>
        <w:p w14:paraId="2F251F98" w14:textId="6B2F4CE4" w:rsidR="00695D50" w:rsidRDefault="00695D50">
          <w:pPr>
            <w:pStyle w:val="TOC2"/>
            <w:tabs>
              <w:tab w:val="right" w:leader="dot" w:pos="9016"/>
            </w:tabs>
            <w:rPr>
              <w:rFonts w:eastAsiaTheme="minorEastAsia"/>
              <w:noProof/>
              <w:lang w:eastAsia="en-AU"/>
            </w:rPr>
          </w:pPr>
          <w:hyperlink w:anchor="_Toc534739307" w:history="1">
            <w:r w:rsidRPr="00FC2A87">
              <w:rPr>
                <w:rStyle w:val="Hyperlink"/>
                <w:noProof/>
              </w:rPr>
              <w:t>Movie Page</w:t>
            </w:r>
            <w:r>
              <w:rPr>
                <w:noProof/>
                <w:webHidden/>
              </w:rPr>
              <w:tab/>
            </w:r>
            <w:r>
              <w:rPr>
                <w:noProof/>
                <w:webHidden/>
              </w:rPr>
              <w:fldChar w:fldCharType="begin"/>
            </w:r>
            <w:r>
              <w:rPr>
                <w:noProof/>
                <w:webHidden/>
              </w:rPr>
              <w:instrText xml:space="preserve"> PAGEREF _Toc534739307 \h </w:instrText>
            </w:r>
            <w:r>
              <w:rPr>
                <w:noProof/>
                <w:webHidden/>
              </w:rPr>
            </w:r>
            <w:r>
              <w:rPr>
                <w:noProof/>
                <w:webHidden/>
              </w:rPr>
              <w:fldChar w:fldCharType="separate"/>
            </w:r>
            <w:r>
              <w:rPr>
                <w:noProof/>
                <w:webHidden/>
              </w:rPr>
              <w:t>6</w:t>
            </w:r>
            <w:r>
              <w:rPr>
                <w:noProof/>
                <w:webHidden/>
              </w:rPr>
              <w:fldChar w:fldCharType="end"/>
            </w:r>
          </w:hyperlink>
        </w:p>
        <w:p w14:paraId="7E35EA9A" w14:textId="03B4B3B1" w:rsidR="00962DBF" w:rsidRPr="001573B5" w:rsidRDefault="00962DBF" w:rsidP="001573B5">
          <w:pPr>
            <w:pStyle w:val="TOC1"/>
            <w:tabs>
              <w:tab w:val="right" w:leader="dot" w:pos="9016"/>
            </w:tabs>
            <w:rPr>
              <w:rFonts w:eastAsiaTheme="minorEastAsia"/>
              <w:noProof/>
              <w:lang w:eastAsia="en-AU"/>
            </w:rPr>
          </w:pPr>
          <w:r>
            <w:rPr>
              <w:b/>
              <w:bCs/>
              <w:noProof/>
            </w:rPr>
            <w:fldChar w:fldCharType="end"/>
          </w:r>
        </w:p>
      </w:sdtContent>
    </w:sdt>
    <w:p w14:paraId="75760C54" w14:textId="77777777" w:rsidR="00DD0881" w:rsidRDefault="00DD0881">
      <w:r>
        <w:br w:type="page"/>
      </w:r>
    </w:p>
    <w:p w14:paraId="4CC3F26B" w14:textId="77777777" w:rsidR="00DD0881" w:rsidRDefault="00DD0881" w:rsidP="00DD0881">
      <w:pPr>
        <w:pStyle w:val="Heading1"/>
        <w:jc w:val="center"/>
      </w:pPr>
      <w:bookmarkStart w:id="1" w:name="_Toc534718372"/>
      <w:bookmarkStart w:id="2" w:name="_Toc534718413"/>
      <w:bookmarkStart w:id="3" w:name="_Toc534718721"/>
      <w:bookmarkStart w:id="4" w:name="_Toc534739285"/>
      <w:r>
        <w:lastRenderedPageBreak/>
        <w:t>Charter</w:t>
      </w:r>
      <w:bookmarkEnd w:id="1"/>
      <w:bookmarkEnd w:id="2"/>
      <w:bookmarkEnd w:id="3"/>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1945"/>
        <w:gridCol w:w="2119"/>
      </w:tblGrid>
      <w:tr w:rsidR="00DD0881" w14:paraId="6B1A9517" w14:textId="77777777" w:rsidTr="000D08D1">
        <w:tc>
          <w:tcPr>
            <w:tcW w:w="1985" w:type="dxa"/>
          </w:tcPr>
          <w:p w14:paraId="1437CF1C" w14:textId="77777777" w:rsidR="00DD0881" w:rsidRPr="000D08D1" w:rsidRDefault="00DD0881" w:rsidP="00DD0881">
            <w:pPr>
              <w:rPr>
                <w:b/>
              </w:rPr>
            </w:pPr>
            <w:r w:rsidRPr="000D08D1">
              <w:rPr>
                <w:b/>
              </w:rPr>
              <w:t>Project Name:</w:t>
            </w:r>
          </w:p>
        </w:tc>
        <w:tc>
          <w:tcPr>
            <w:tcW w:w="2977" w:type="dxa"/>
          </w:tcPr>
          <w:p w14:paraId="3C112FA7" w14:textId="6763E2D2" w:rsidR="00DD0881" w:rsidRDefault="00907E37" w:rsidP="00DD0881">
            <w:r>
              <w:t>Movie Mate Android</w:t>
            </w:r>
          </w:p>
        </w:tc>
        <w:tc>
          <w:tcPr>
            <w:tcW w:w="1945" w:type="dxa"/>
          </w:tcPr>
          <w:p w14:paraId="7A5DE245" w14:textId="77777777" w:rsidR="00DD0881" w:rsidRPr="000D08D1" w:rsidRDefault="00DD0881" w:rsidP="00DD0881">
            <w:pPr>
              <w:rPr>
                <w:b/>
              </w:rPr>
            </w:pPr>
            <w:r w:rsidRPr="000D08D1">
              <w:rPr>
                <w:b/>
              </w:rPr>
              <w:t>Project Start Date:</w:t>
            </w:r>
          </w:p>
        </w:tc>
        <w:tc>
          <w:tcPr>
            <w:tcW w:w="2119" w:type="dxa"/>
          </w:tcPr>
          <w:p w14:paraId="7EBE71A4" w14:textId="19D16651" w:rsidR="00DD0881" w:rsidRDefault="000D08D1" w:rsidP="00DD0881">
            <w:r>
              <w:t>0</w:t>
            </w:r>
            <w:r w:rsidR="00907E37">
              <w:t>8</w:t>
            </w:r>
            <w:r>
              <w:t>/01/2019</w:t>
            </w:r>
          </w:p>
        </w:tc>
      </w:tr>
      <w:tr w:rsidR="00DD0881" w14:paraId="7CE87A37" w14:textId="77777777" w:rsidTr="000D08D1">
        <w:tc>
          <w:tcPr>
            <w:tcW w:w="1985" w:type="dxa"/>
          </w:tcPr>
          <w:p w14:paraId="75D67E93" w14:textId="77777777" w:rsidR="00DD0881" w:rsidRPr="000D08D1" w:rsidRDefault="00DD0881" w:rsidP="00DD0881">
            <w:pPr>
              <w:rPr>
                <w:b/>
              </w:rPr>
            </w:pPr>
            <w:r w:rsidRPr="000D08D1">
              <w:rPr>
                <w:b/>
              </w:rPr>
              <w:t>Application Name:</w:t>
            </w:r>
          </w:p>
        </w:tc>
        <w:tc>
          <w:tcPr>
            <w:tcW w:w="2977" w:type="dxa"/>
          </w:tcPr>
          <w:p w14:paraId="40C2CAE8" w14:textId="35A08FCB" w:rsidR="00DD0881" w:rsidRDefault="00907E37" w:rsidP="00DD0881">
            <w:r>
              <w:t>Movie Mate</w:t>
            </w:r>
          </w:p>
        </w:tc>
        <w:tc>
          <w:tcPr>
            <w:tcW w:w="1945" w:type="dxa"/>
          </w:tcPr>
          <w:p w14:paraId="0BEF09B7" w14:textId="77777777" w:rsidR="00DD0881" w:rsidRPr="000D08D1" w:rsidRDefault="000D08D1" w:rsidP="00DD0881">
            <w:pPr>
              <w:rPr>
                <w:b/>
              </w:rPr>
            </w:pPr>
            <w:r w:rsidRPr="000D08D1">
              <w:rPr>
                <w:b/>
              </w:rPr>
              <w:t>Project End Date:</w:t>
            </w:r>
          </w:p>
        </w:tc>
        <w:tc>
          <w:tcPr>
            <w:tcW w:w="2119" w:type="dxa"/>
          </w:tcPr>
          <w:p w14:paraId="6C546661" w14:textId="6467259F" w:rsidR="00DD0881" w:rsidRDefault="00907E37" w:rsidP="00DD0881">
            <w:r>
              <w:t>TBC</w:t>
            </w:r>
          </w:p>
        </w:tc>
      </w:tr>
    </w:tbl>
    <w:p w14:paraId="7DA58E3B" w14:textId="77777777" w:rsidR="00DD0881" w:rsidRPr="00DD0881" w:rsidRDefault="00DD0881" w:rsidP="00DD0881"/>
    <w:p w14:paraId="534E702F" w14:textId="77777777" w:rsidR="00DD0881" w:rsidRDefault="00DD0881" w:rsidP="00DD0881">
      <w:pPr>
        <w:pStyle w:val="Heading2"/>
      </w:pPr>
      <w:bookmarkStart w:id="5" w:name="_Toc534718373"/>
      <w:bookmarkStart w:id="6" w:name="_Toc534718414"/>
      <w:bookmarkStart w:id="7" w:name="_Toc534718722"/>
      <w:bookmarkStart w:id="8" w:name="_Toc534739286"/>
      <w:r>
        <w:t>Description</w:t>
      </w:r>
      <w:bookmarkEnd w:id="5"/>
      <w:bookmarkEnd w:id="6"/>
      <w:bookmarkEnd w:id="7"/>
      <w:bookmarkEnd w:id="8"/>
    </w:p>
    <w:p w14:paraId="296AFDD5" w14:textId="77777777" w:rsidR="00907E37" w:rsidRDefault="00907E37" w:rsidP="003540AA">
      <w:r w:rsidRPr="00907E37">
        <w:t xml:space="preserve">This app will </w:t>
      </w:r>
      <w:r>
        <w:t>be designed to give a novice</w:t>
      </w:r>
      <w:r w:rsidRPr="00907E37">
        <w:t xml:space="preserve"> </w:t>
      </w:r>
      <w:r>
        <w:t>movie-goer</w:t>
      </w:r>
      <w:r w:rsidRPr="00907E37">
        <w:t xml:space="preserve"> all the designated information and knowledge needed to truly understand the movie they are going to see. It will provide all relevant information simply and effectively so that the user can go from essentially no knowledge of the movie to being completely immersed in the world in a matter of minutes</w:t>
      </w:r>
      <w:r>
        <w:t xml:space="preserve">. </w:t>
      </w:r>
    </w:p>
    <w:p w14:paraId="03329392" w14:textId="33B67099" w:rsidR="00DD0881" w:rsidRDefault="00907E37" w:rsidP="003540AA">
      <w:pPr>
        <w:rPr>
          <w:lang w:val="en-US"/>
        </w:rPr>
      </w:pPr>
      <w:r>
        <w:rPr>
          <w:lang w:val="en-US"/>
        </w:rPr>
        <w:t xml:space="preserve">This application is best suited to the casual movie fan with little knowledge on the film (and its franchise) they are about to see. This is an app designed for the type of person whose knowledge is ranging from “non-existent” to “mildly familiar”. We aim to effectively present information and knowledge to the </w:t>
      </w:r>
      <w:r w:rsidR="00495E74">
        <w:rPr>
          <w:lang w:val="en-US"/>
        </w:rPr>
        <w:t>user,</w:t>
      </w:r>
      <w:r>
        <w:rPr>
          <w:lang w:val="en-US"/>
        </w:rPr>
        <w:t xml:space="preserve"> so they may have a similar background to that of a die-hard movie fan. These groups can be; friendship groups, romantic partners or an individual wanting to see a movie but needs direction as to what is best suited for them.</w:t>
      </w:r>
    </w:p>
    <w:p w14:paraId="72E467F8" w14:textId="3807B5CA" w:rsidR="00495E74" w:rsidRDefault="00495E74" w:rsidP="003540AA">
      <w:r>
        <w:t>This application needs to be developed with intent to introduce user interaction</w:t>
      </w:r>
      <w:r w:rsidR="00B10E5C">
        <w:t>, in the future. Users may be able to submit reviews or other movie related information,</w:t>
      </w:r>
      <w:r w:rsidR="00D44143">
        <w:t xml:space="preserve"> with the possibility of a reward. Ads must also be considered when </w:t>
      </w:r>
      <w:r w:rsidR="00FC6081">
        <w:t>developing the application.</w:t>
      </w:r>
    </w:p>
    <w:p w14:paraId="4653E902" w14:textId="77777777" w:rsidR="00BE2D5C" w:rsidRDefault="00BE2D5C" w:rsidP="00BE2D5C">
      <w:pPr>
        <w:pStyle w:val="Heading2"/>
      </w:pPr>
      <w:bookmarkStart w:id="9" w:name="_Toc534718374"/>
      <w:bookmarkStart w:id="10" w:name="_Toc534718415"/>
      <w:bookmarkStart w:id="11" w:name="_Toc534718723"/>
      <w:bookmarkStart w:id="12" w:name="_Toc534739287"/>
      <w:r>
        <w:t>Objectives</w:t>
      </w:r>
      <w:bookmarkEnd w:id="9"/>
      <w:bookmarkEnd w:id="10"/>
      <w:bookmarkEnd w:id="11"/>
      <w:bookmarkEnd w:id="12"/>
    </w:p>
    <w:p w14:paraId="1C1EC893" w14:textId="4F00719C" w:rsidR="00C82D94" w:rsidRDefault="00907E37" w:rsidP="00907E37">
      <w:pPr>
        <w:pStyle w:val="ListParagraph"/>
        <w:numPr>
          <w:ilvl w:val="0"/>
          <w:numId w:val="14"/>
        </w:numPr>
      </w:pPr>
      <w:r>
        <w:t>Knowledgeable movie facts</w:t>
      </w:r>
    </w:p>
    <w:p w14:paraId="5F134590" w14:textId="2A0A8990" w:rsidR="00907E37" w:rsidRDefault="00907E37" w:rsidP="00907E37">
      <w:pPr>
        <w:pStyle w:val="ListParagraph"/>
        <w:numPr>
          <w:ilvl w:val="0"/>
          <w:numId w:val="14"/>
        </w:numPr>
      </w:pPr>
      <w:r>
        <w:t>Helpful information</w:t>
      </w:r>
    </w:p>
    <w:p w14:paraId="714C29EF" w14:textId="2A6654E6" w:rsidR="00907E37" w:rsidRDefault="00907E37" w:rsidP="00907E37">
      <w:pPr>
        <w:pStyle w:val="ListParagraph"/>
        <w:numPr>
          <w:ilvl w:val="0"/>
          <w:numId w:val="14"/>
        </w:numPr>
      </w:pPr>
      <w:commentRangeStart w:id="13"/>
      <w:commentRangeStart w:id="14"/>
      <w:r w:rsidRPr="00C3467E">
        <w:t>Efficiency</w:t>
      </w:r>
      <w:commentRangeEnd w:id="13"/>
      <w:r w:rsidR="00C3467E">
        <w:rPr>
          <w:rStyle w:val="CommentReference"/>
        </w:rPr>
        <w:commentReference w:id="13"/>
      </w:r>
      <w:commentRangeEnd w:id="14"/>
      <w:r w:rsidR="003D03C6">
        <w:t>/Accessibility</w:t>
      </w:r>
      <w:r w:rsidR="00F82EE0">
        <w:t xml:space="preserve"> (in terms of </w:t>
      </w:r>
      <w:r w:rsidR="00875755">
        <w:rPr>
          <w:rStyle w:val="CommentReference"/>
        </w:rPr>
        <w:commentReference w:id="14"/>
      </w:r>
      <w:r w:rsidR="00F82EE0">
        <w:t>accessible information)</w:t>
      </w:r>
    </w:p>
    <w:p w14:paraId="728ABE7F" w14:textId="50517EB2" w:rsidR="00907E37" w:rsidRDefault="00907E37" w:rsidP="00907E37">
      <w:pPr>
        <w:pStyle w:val="ListParagraph"/>
        <w:numPr>
          <w:ilvl w:val="0"/>
          <w:numId w:val="14"/>
        </w:numPr>
      </w:pPr>
      <w:r>
        <w:t>Information is succinct</w:t>
      </w:r>
    </w:p>
    <w:p w14:paraId="6176647A" w14:textId="7876E504" w:rsidR="00907E37" w:rsidRPr="0079482B" w:rsidRDefault="00907E37" w:rsidP="00907E37">
      <w:pPr>
        <w:pStyle w:val="ListParagraph"/>
        <w:numPr>
          <w:ilvl w:val="0"/>
          <w:numId w:val="14"/>
        </w:numPr>
      </w:pPr>
      <w:r>
        <w:t>Free flowing and clear usability</w:t>
      </w:r>
    </w:p>
    <w:p w14:paraId="64016786" w14:textId="77777777" w:rsidR="00992531" w:rsidRDefault="00992531" w:rsidP="00992531">
      <w:pPr>
        <w:pStyle w:val="Heading2"/>
      </w:pPr>
      <w:bookmarkStart w:id="15" w:name="_Toc534718375"/>
      <w:bookmarkStart w:id="16" w:name="_Toc534718416"/>
      <w:bookmarkStart w:id="17" w:name="_Toc534718724"/>
      <w:bookmarkStart w:id="18" w:name="_Toc534739288"/>
      <w:r>
        <w:t>Budget</w:t>
      </w:r>
      <w:bookmarkEnd w:id="15"/>
      <w:bookmarkEnd w:id="16"/>
      <w:bookmarkEnd w:id="17"/>
      <w:bookmarkEnd w:id="18"/>
    </w:p>
    <w:p w14:paraId="24ED5B65" w14:textId="77777777" w:rsidR="00992531" w:rsidRDefault="00992531" w:rsidP="00992531">
      <w:r>
        <w:t>None</w:t>
      </w:r>
    </w:p>
    <w:p w14:paraId="40D7F1C1" w14:textId="77777777" w:rsidR="00664841" w:rsidRDefault="00B5107B" w:rsidP="00664841">
      <w:pPr>
        <w:pStyle w:val="Heading2"/>
      </w:pPr>
      <w:bookmarkStart w:id="19" w:name="_Toc534718376"/>
      <w:bookmarkStart w:id="20" w:name="_Toc534718417"/>
      <w:bookmarkStart w:id="21" w:name="_Toc534718725"/>
      <w:bookmarkStart w:id="22" w:name="_Toc534739289"/>
      <w:r>
        <w:t>Major Deliverable Schedule</w:t>
      </w:r>
      <w:bookmarkEnd w:id="19"/>
      <w:bookmarkEnd w:id="20"/>
      <w:bookmarkEnd w:id="21"/>
      <w:bookmarkEnd w:id="22"/>
    </w:p>
    <w:p w14:paraId="37625E91" w14:textId="1DF42EB3" w:rsidR="00C81535" w:rsidRDefault="006B3E90" w:rsidP="006B3E90">
      <w:pPr>
        <w:pStyle w:val="ListParagraph"/>
        <w:numPr>
          <w:ilvl w:val="0"/>
          <w:numId w:val="15"/>
        </w:numPr>
      </w:pPr>
      <w:r>
        <w:t>January</w:t>
      </w:r>
    </w:p>
    <w:p w14:paraId="3BB03828" w14:textId="497255EB" w:rsidR="006B3E90" w:rsidRDefault="006B3E90" w:rsidP="006B3E90">
      <w:pPr>
        <w:pStyle w:val="ListParagraph"/>
        <w:numPr>
          <w:ilvl w:val="1"/>
          <w:numId w:val="15"/>
        </w:numPr>
      </w:pPr>
      <w:r>
        <w:t>Create project documentation</w:t>
      </w:r>
    </w:p>
    <w:p w14:paraId="4256E82B" w14:textId="1AB47BE9" w:rsidR="006B3E90" w:rsidRDefault="005212E6" w:rsidP="006B3E90">
      <w:pPr>
        <w:pStyle w:val="ListParagraph"/>
        <w:numPr>
          <w:ilvl w:val="1"/>
          <w:numId w:val="15"/>
        </w:numPr>
      </w:pPr>
      <w:r>
        <w:t>Start development for Android</w:t>
      </w:r>
    </w:p>
    <w:p w14:paraId="190264CD" w14:textId="011E7714" w:rsidR="005212E6" w:rsidRDefault="005212E6" w:rsidP="006B3E90">
      <w:pPr>
        <w:pStyle w:val="ListParagraph"/>
        <w:numPr>
          <w:ilvl w:val="1"/>
          <w:numId w:val="15"/>
        </w:numPr>
      </w:pPr>
      <w:r>
        <w:t>Research iOS cross development</w:t>
      </w:r>
    </w:p>
    <w:p w14:paraId="08CAF28A" w14:textId="693848A4" w:rsidR="005212E6" w:rsidRDefault="005212E6" w:rsidP="005212E6">
      <w:pPr>
        <w:pStyle w:val="ListParagraph"/>
        <w:numPr>
          <w:ilvl w:val="2"/>
          <w:numId w:val="15"/>
        </w:numPr>
      </w:pPr>
      <w:r>
        <w:t>Start iOS development</w:t>
      </w:r>
    </w:p>
    <w:p w14:paraId="2F47AD65" w14:textId="26D80088" w:rsidR="005212E6" w:rsidRDefault="00D25C2F" w:rsidP="005212E6">
      <w:pPr>
        <w:pStyle w:val="ListParagraph"/>
        <w:numPr>
          <w:ilvl w:val="1"/>
          <w:numId w:val="15"/>
        </w:numPr>
      </w:pPr>
      <w:r>
        <w:t>Create and structure a database to store movie information</w:t>
      </w:r>
    </w:p>
    <w:p w14:paraId="47993507" w14:textId="4667728F" w:rsidR="00D25C2F" w:rsidRDefault="00D25C2F" w:rsidP="005212E6">
      <w:pPr>
        <w:pStyle w:val="ListParagraph"/>
        <w:numPr>
          <w:ilvl w:val="1"/>
          <w:numId w:val="15"/>
        </w:numPr>
      </w:pPr>
      <w:r>
        <w:t xml:space="preserve">Create </w:t>
      </w:r>
      <w:r w:rsidR="008A4732">
        <w:t xml:space="preserve">web service (or program) to </w:t>
      </w:r>
      <w:r w:rsidR="00E61A2A">
        <w:t xml:space="preserve">assist with </w:t>
      </w:r>
      <w:r w:rsidR="008A4732">
        <w:t>upload</w:t>
      </w:r>
      <w:r w:rsidR="00E61A2A">
        <w:t>ing of</w:t>
      </w:r>
      <w:r w:rsidR="008A4732">
        <w:t xml:space="preserve"> </w:t>
      </w:r>
      <w:r w:rsidR="00E61A2A">
        <w:t>movie</w:t>
      </w:r>
      <w:r w:rsidR="008A4732">
        <w:t xml:space="preserve"> information</w:t>
      </w:r>
    </w:p>
    <w:p w14:paraId="09A2B7F0" w14:textId="6F90CFF3" w:rsidR="00E61A2A" w:rsidRDefault="00E61A2A" w:rsidP="005212E6">
      <w:pPr>
        <w:pStyle w:val="ListParagraph"/>
        <w:numPr>
          <w:ilvl w:val="1"/>
          <w:numId w:val="15"/>
        </w:numPr>
      </w:pPr>
      <w:r>
        <w:t>Create UI to read movie information</w:t>
      </w:r>
    </w:p>
    <w:p w14:paraId="7F66C48B" w14:textId="45A39944" w:rsidR="008A4732" w:rsidRDefault="008A4732" w:rsidP="008A4732">
      <w:pPr>
        <w:pStyle w:val="ListParagraph"/>
        <w:numPr>
          <w:ilvl w:val="0"/>
          <w:numId w:val="15"/>
        </w:numPr>
      </w:pPr>
      <w:r>
        <w:t>February</w:t>
      </w:r>
    </w:p>
    <w:p w14:paraId="668DBB64" w14:textId="16366C6E" w:rsidR="008A4732" w:rsidRDefault="00E61A2A" w:rsidP="008A4732">
      <w:pPr>
        <w:pStyle w:val="ListParagraph"/>
        <w:numPr>
          <w:ilvl w:val="1"/>
          <w:numId w:val="15"/>
        </w:numPr>
      </w:pPr>
      <w:r>
        <w:t>Implement usability functions (searching, sorting, design changes etc.)</w:t>
      </w:r>
    </w:p>
    <w:p w14:paraId="40EA8703" w14:textId="58E4D091" w:rsidR="00E61A2A" w:rsidRDefault="0025288F" w:rsidP="008A4732">
      <w:pPr>
        <w:pStyle w:val="ListParagraph"/>
        <w:numPr>
          <w:ilvl w:val="1"/>
          <w:numId w:val="15"/>
        </w:numPr>
      </w:pPr>
      <w:r>
        <w:t>Reassess development deliverables</w:t>
      </w:r>
    </w:p>
    <w:p w14:paraId="5D2224D0" w14:textId="547AB06B" w:rsidR="0025288F" w:rsidRDefault="0025288F" w:rsidP="008A4732">
      <w:pPr>
        <w:pStyle w:val="ListParagraph"/>
        <w:numPr>
          <w:ilvl w:val="1"/>
          <w:numId w:val="15"/>
        </w:numPr>
      </w:pPr>
      <w:r>
        <w:t>Continue developing and tweaking service</w:t>
      </w:r>
    </w:p>
    <w:p w14:paraId="53D2B844" w14:textId="17329F2A" w:rsidR="00C81535" w:rsidRDefault="00221E16" w:rsidP="00221E16">
      <w:pPr>
        <w:pStyle w:val="Heading2"/>
      </w:pPr>
      <w:bookmarkStart w:id="23" w:name="_Toc534718377"/>
      <w:bookmarkStart w:id="24" w:name="_Toc534718418"/>
      <w:bookmarkStart w:id="25" w:name="_Toc534718726"/>
      <w:bookmarkStart w:id="26" w:name="_Toc534739290"/>
      <w:r>
        <w:t>Critical Success Factors</w:t>
      </w:r>
      <w:bookmarkEnd w:id="23"/>
      <w:bookmarkEnd w:id="24"/>
      <w:bookmarkEnd w:id="25"/>
      <w:bookmarkEnd w:id="26"/>
    </w:p>
    <w:p w14:paraId="0C10CDCD" w14:textId="5F2F02B2" w:rsidR="00784876" w:rsidRDefault="00784876" w:rsidP="00784876">
      <w:pPr>
        <w:pStyle w:val="ListParagraph"/>
        <w:numPr>
          <w:ilvl w:val="0"/>
          <w:numId w:val="19"/>
        </w:numPr>
      </w:pPr>
      <w:r>
        <w:t>Realtime movie database</w:t>
      </w:r>
    </w:p>
    <w:p w14:paraId="29875436" w14:textId="54321033" w:rsidR="00784876" w:rsidRDefault="00AD5FC6" w:rsidP="00784876">
      <w:pPr>
        <w:pStyle w:val="ListParagraph"/>
        <w:numPr>
          <w:ilvl w:val="0"/>
          <w:numId w:val="19"/>
        </w:numPr>
      </w:pPr>
      <w:r>
        <w:t>Ability to add movies</w:t>
      </w:r>
    </w:p>
    <w:p w14:paraId="1FA45809" w14:textId="7C7967C7" w:rsidR="00AD5FC6" w:rsidRPr="00784876" w:rsidRDefault="00AD5FC6" w:rsidP="00784876">
      <w:pPr>
        <w:pStyle w:val="ListParagraph"/>
        <w:numPr>
          <w:ilvl w:val="0"/>
          <w:numId w:val="19"/>
        </w:numPr>
      </w:pPr>
      <w:r>
        <w:lastRenderedPageBreak/>
        <w:t>Ability to retrieve movie information</w:t>
      </w:r>
    </w:p>
    <w:p w14:paraId="0A3809CC" w14:textId="77777777" w:rsidR="008B3E30" w:rsidRDefault="000D439A" w:rsidP="000D439A">
      <w:pPr>
        <w:pStyle w:val="Heading2"/>
      </w:pPr>
      <w:bookmarkStart w:id="27" w:name="_Toc534718378"/>
      <w:bookmarkStart w:id="28" w:name="_Toc534718419"/>
      <w:bookmarkStart w:id="29" w:name="_Toc534718727"/>
      <w:bookmarkStart w:id="30" w:name="_Toc534739291"/>
      <w:r>
        <w:t>Risks</w:t>
      </w:r>
      <w:r w:rsidR="00AD7636">
        <w:t xml:space="preserve"> </w:t>
      </w:r>
      <w:r w:rsidR="00AD7636" w:rsidRPr="00A307FA">
        <w:t>and Concerns</w:t>
      </w:r>
      <w:bookmarkEnd w:id="27"/>
      <w:bookmarkEnd w:id="28"/>
      <w:bookmarkEnd w:id="29"/>
      <w:bookmarkEnd w:id="30"/>
    </w:p>
    <w:p w14:paraId="762BE9E4" w14:textId="273B1175" w:rsidR="004B33C9" w:rsidRDefault="004B33C9" w:rsidP="004B33C9">
      <w:pPr>
        <w:pStyle w:val="ListParagraph"/>
        <w:numPr>
          <w:ilvl w:val="0"/>
          <w:numId w:val="16"/>
        </w:numPr>
      </w:pPr>
      <w:r>
        <w:t>Storage of information</w:t>
      </w:r>
    </w:p>
    <w:p w14:paraId="20197E1D" w14:textId="79A927A6" w:rsidR="004B33C9" w:rsidRDefault="004B33C9" w:rsidP="004B33C9">
      <w:pPr>
        <w:pStyle w:val="ListParagraph"/>
        <w:numPr>
          <w:ilvl w:val="0"/>
          <w:numId w:val="16"/>
        </w:numPr>
      </w:pPr>
      <w:r>
        <w:t>How information can be gathered</w:t>
      </w:r>
      <w:r w:rsidR="00FC6081">
        <w:t>, converted and stored without disrupting user flow</w:t>
      </w:r>
    </w:p>
    <w:p w14:paraId="078772D7" w14:textId="2CFB5B34" w:rsidR="00284B7F" w:rsidRDefault="00284B7F" w:rsidP="004A5332">
      <w:pPr>
        <w:pStyle w:val="ListParagraph"/>
        <w:numPr>
          <w:ilvl w:val="0"/>
          <w:numId w:val="16"/>
        </w:numPr>
      </w:pPr>
      <w:r>
        <w:t xml:space="preserve">Using information </w:t>
      </w:r>
      <w:r w:rsidR="004A5332">
        <w:t xml:space="preserve">belonging to another company </w:t>
      </w:r>
      <w:r>
        <w:t>and getting sued</w:t>
      </w:r>
    </w:p>
    <w:p w14:paraId="08BB0C77" w14:textId="2D9C4461" w:rsidR="00284B7F" w:rsidRPr="00A307FA" w:rsidRDefault="00284B7F" w:rsidP="004B33C9">
      <w:pPr>
        <w:pStyle w:val="ListParagraph"/>
        <w:numPr>
          <w:ilvl w:val="0"/>
          <w:numId w:val="16"/>
        </w:numPr>
      </w:pPr>
      <w:r>
        <w:t>Standing out in an overpopulated app market</w:t>
      </w:r>
    </w:p>
    <w:p w14:paraId="04107366" w14:textId="77777777" w:rsidR="00200475" w:rsidRDefault="00200475" w:rsidP="00200475">
      <w:pPr>
        <w:pStyle w:val="Heading2"/>
      </w:pPr>
      <w:bookmarkStart w:id="31" w:name="_Toc534718379"/>
      <w:bookmarkStart w:id="32" w:name="_Toc534718420"/>
      <w:bookmarkStart w:id="33" w:name="_Toc534718728"/>
      <w:bookmarkStart w:id="34" w:name="_Toc534739292"/>
      <w:r>
        <w:t>Comments</w:t>
      </w:r>
      <w:bookmarkEnd w:id="31"/>
      <w:bookmarkEnd w:id="32"/>
      <w:bookmarkEnd w:id="33"/>
      <w:bookmarkEnd w:id="34"/>
    </w:p>
    <w:p w14:paraId="0627BA05" w14:textId="116C4D4F" w:rsidR="00C81535" w:rsidRPr="00A307FA" w:rsidRDefault="00CF3D26">
      <w:r>
        <w:t xml:space="preserve">Depending on </w:t>
      </w:r>
      <w:r w:rsidR="003F4C85">
        <w:t>future progress</w:t>
      </w:r>
      <w:r>
        <w:t xml:space="preserve">, if a budget is needed </w:t>
      </w:r>
      <w:r w:rsidR="009E222F">
        <w:t xml:space="preserve">then </w:t>
      </w:r>
      <w:r w:rsidR="003F4C85">
        <w:t>a discussion will take place on how much to invest.</w:t>
      </w:r>
      <w:r w:rsidR="009E222F">
        <w:t xml:space="preserve"> </w:t>
      </w:r>
      <w:r w:rsidR="00C81535" w:rsidRPr="00A307FA">
        <w:br w:type="page"/>
      </w:r>
    </w:p>
    <w:p w14:paraId="3D17FA81" w14:textId="77777777" w:rsidR="00DD0881" w:rsidRDefault="00DD0881" w:rsidP="00DD0881">
      <w:pPr>
        <w:pStyle w:val="Heading1"/>
      </w:pPr>
      <w:bookmarkStart w:id="35" w:name="_Toc534718380"/>
      <w:bookmarkStart w:id="36" w:name="_Toc534718421"/>
      <w:bookmarkStart w:id="37" w:name="_Toc534718729"/>
      <w:bookmarkStart w:id="38" w:name="_Toc534739293"/>
      <w:r>
        <w:lastRenderedPageBreak/>
        <w:t>Scope</w:t>
      </w:r>
      <w:bookmarkEnd w:id="35"/>
      <w:bookmarkEnd w:id="36"/>
      <w:bookmarkEnd w:id="37"/>
      <w:bookmarkEnd w:id="38"/>
    </w:p>
    <w:p w14:paraId="5BF1F28A" w14:textId="77777777" w:rsidR="005F61E2" w:rsidRPr="008A0DDD" w:rsidRDefault="005F61E2" w:rsidP="005F61E2">
      <w:pPr>
        <w:pStyle w:val="Heading2"/>
      </w:pPr>
      <w:bookmarkStart w:id="39" w:name="_Toc534718381"/>
      <w:bookmarkStart w:id="40" w:name="_Toc534718422"/>
      <w:bookmarkStart w:id="41" w:name="_Toc534718730"/>
      <w:bookmarkStart w:id="42" w:name="_Toc534739294"/>
      <w:r w:rsidRPr="008A0DDD">
        <w:t>Project Justification</w:t>
      </w:r>
      <w:bookmarkEnd w:id="39"/>
      <w:bookmarkEnd w:id="40"/>
      <w:bookmarkEnd w:id="41"/>
      <w:bookmarkEnd w:id="42"/>
    </w:p>
    <w:p w14:paraId="6BF28381" w14:textId="77124352" w:rsidR="005F61E2" w:rsidRPr="008A0DDD" w:rsidRDefault="00284B7F" w:rsidP="005F61E2">
      <w:r>
        <w:t xml:space="preserve">We should continue this project because we have identified that there is a hole in the market. We are aiming to reach a demographic that has yet to be targeted, and the size of this demographic is considerably large. Through this app we will be able to </w:t>
      </w:r>
      <w:r w:rsidR="00CD5945">
        <w:t xml:space="preserve">reach a global audience with useful information that relates directly to their live experiences with going to the cinema. </w:t>
      </w:r>
      <w:r w:rsidR="003624BC">
        <w:t xml:space="preserve">This can be an app used by almost everyone that provides a truly helpful service at no direct cost to them. </w:t>
      </w:r>
    </w:p>
    <w:p w14:paraId="51ABD0DE" w14:textId="77777777" w:rsidR="005F61E2" w:rsidRDefault="005F61E2" w:rsidP="00D368A6">
      <w:pPr>
        <w:pStyle w:val="Heading2"/>
      </w:pPr>
      <w:bookmarkStart w:id="43" w:name="_Toc534718382"/>
      <w:bookmarkStart w:id="44" w:name="_Toc534718423"/>
      <w:bookmarkStart w:id="45" w:name="_Toc534718731"/>
      <w:bookmarkStart w:id="46" w:name="_Toc534739295"/>
      <w:r w:rsidRPr="008A0DDD">
        <w:t>Long Term Objective</w:t>
      </w:r>
      <w:bookmarkEnd w:id="43"/>
      <w:bookmarkEnd w:id="44"/>
      <w:bookmarkEnd w:id="45"/>
      <w:bookmarkEnd w:id="46"/>
    </w:p>
    <w:p w14:paraId="4778A8CB" w14:textId="12C18E25" w:rsidR="005F61E2" w:rsidRDefault="00B90DD7" w:rsidP="00B90DD7">
      <w:pPr>
        <w:pStyle w:val="ListParagraph"/>
        <w:numPr>
          <w:ilvl w:val="0"/>
          <w:numId w:val="21"/>
        </w:numPr>
      </w:pPr>
      <w:r>
        <w:t>Own and operate a fully functioning app which delivers on our goals</w:t>
      </w:r>
    </w:p>
    <w:p w14:paraId="2676DE96" w14:textId="1D1F10ED" w:rsidR="00B90DD7" w:rsidRDefault="00B90DD7" w:rsidP="00B90DD7">
      <w:pPr>
        <w:pStyle w:val="ListParagraph"/>
        <w:numPr>
          <w:ilvl w:val="0"/>
          <w:numId w:val="21"/>
        </w:numPr>
      </w:pPr>
      <w:r>
        <w:t>Consistently be ranked highly in every app store on the internet, specifically in the entertainment category</w:t>
      </w:r>
      <w:r w:rsidR="00A6706F">
        <w:t xml:space="preserve"> (Top 200 of free apps, top 50 in entertainment)</w:t>
      </w:r>
    </w:p>
    <w:p w14:paraId="3DE69E5B" w14:textId="72A44F90" w:rsidR="00B90DD7" w:rsidRDefault="00B90DD7" w:rsidP="00B90DD7">
      <w:pPr>
        <w:pStyle w:val="ListParagraph"/>
        <w:numPr>
          <w:ilvl w:val="0"/>
          <w:numId w:val="21"/>
        </w:numPr>
      </w:pPr>
      <w:r>
        <w:t>Be available and relevant across the globe</w:t>
      </w:r>
    </w:p>
    <w:p w14:paraId="248D3AEE" w14:textId="062C4AAC" w:rsidR="00B90DD7" w:rsidRDefault="00B90DD7" w:rsidP="00B90DD7">
      <w:pPr>
        <w:pStyle w:val="ListParagraph"/>
        <w:numPr>
          <w:ilvl w:val="0"/>
          <w:numId w:val="21"/>
        </w:numPr>
      </w:pPr>
      <w:r>
        <w:t>Offer the app to non-English speaking countries</w:t>
      </w:r>
    </w:p>
    <w:p w14:paraId="3954567A" w14:textId="287F7B71" w:rsidR="00B90DD7" w:rsidRDefault="00D04E82" w:rsidP="00B90DD7">
      <w:pPr>
        <w:pStyle w:val="ListParagraph"/>
        <w:numPr>
          <w:ilvl w:val="0"/>
          <w:numId w:val="21"/>
        </w:numPr>
      </w:pPr>
      <w:r>
        <w:t>Retain</w:t>
      </w:r>
      <w:r w:rsidR="00A6706F">
        <w:t xml:space="preserve"> a consistent </w:t>
      </w:r>
      <w:r>
        <w:t>number</w:t>
      </w:r>
      <w:r w:rsidR="00A6706F">
        <w:t xml:space="preserve"> of app</w:t>
      </w:r>
      <w:r>
        <w:t xml:space="preserve"> users</w:t>
      </w:r>
      <w:r w:rsidR="00A6706F">
        <w:t>, while also continuing to add more traffic</w:t>
      </w:r>
    </w:p>
    <w:p w14:paraId="7ED51062" w14:textId="6BCCA88E" w:rsidR="00A6706F" w:rsidRDefault="00A6706F" w:rsidP="00B90DD7">
      <w:pPr>
        <w:pStyle w:val="ListParagraph"/>
        <w:numPr>
          <w:ilvl w:val="0"/>
          <w:numId w:val="21"/>
        </w:numPr>
      </w:pPr>
      <w:r>
        <w:t xml:space="preserve">Strive for a stage of minimal human interaction yet maximum app output </w:t>
      </w:r>
    </w:p>
    <w:p w14:paraId="256B4680" w14:textId="337E1648" w:rsidR="00A6706F" w:rsidRDefault="0027061E" w:rsidP="00B90DD7">
      <w:pPr>
        <w:pStyle w:val="ListParagraph"/>
        <w:numPr>
          <w:ilvl w:val="0"/>
          <w:numId w:val="21"/>
        </w:numPr>
      </w:pPr>
      <w:r>
        <w:t>Strong</w:t>
      </w:r>
      <w:r w:rsidR="00A6706F">
        <w:t xml:space="preserve"> progress to large scale marketing (Influencers/Pages/News/</w:t>
      </w:r>
      <w:r>
        <w:t>Talk shows</w:t>
      </w:r>
      <w:r w:rsidR="00A6706F">
        <w:t>)</w:t>
      </w:r>
    </w:p>
    <w:p w14:paraId="301C0FC7" w14:textId="072E5489" w:rsidR="0027061E" w:rsidRPr="008A0DDD" w:rsidRDefault="0027061E" w:rsidP="0027061E">
      <w:pPr>
        <w:pStyle w:val="ListParagraph"/>
        <w:numPr>
          <w:ilvl w:val="0"/>
          <w:numId w:val="21"/>
        </w:numPr>
      </w:pPr>
      <w:r>
        <w:t>Have a budget</w:t>
      </w:r>
    </w:p>
    <w:p w14:paraId="7AF04CE8" w14:textId="25828774" w:rsidR="005873D4" w:rsidRDefault="00E4466B" w:rsidP="00A007CC">
      <w:pPr>
        <w:pStyle w:val="Heading2"/>
      </w:pPr>
      <w:bookmarkStart w:id="47" w:name="_Toc534718383"/>
      <w:bookmarkStart w:id="48" w:name="_Toc534718424"/>
      <w:bookmarkStart w:id="49" w:name="_Toc534718732"/>
      <w:bookmarkStart w:id="50" w:name="_Toc534739296"/>
      <w:r>
        <w:t>Characteristics and Requirements</w:t>
      </w:r>
      <w:bookmarkEnd w:id="47"/>
      <w:bookmarkEnd w:id="48"/>
      <w:bookmarkEnd w:id="49"/>
      <w:bookmarkEnd w:id="50"/>
    </w:p>
    <w:p w14:paraId="1B93269D" w14:textId="72DB20FA" w:rsidR="008B3991" w:rsidRPr="008B3991" w:rsidRDefault="008B3991" w:rsidP="008B3991">
      <w:r>
        <w:t>Have a list of movies, able to be searched and sorted, which when clicked can show the following information.</w:t>
      </w:r>
    </w:p>
    <w:p w14:paraId="221FB9AC" w14:textId="6F809963" w:rsidR="0010499C" w:rsidRDefault="0010499C" w:rsidP="0010499C">
      <w:pPr>
        <w:pStyle w:val="ListParagraph"/>
        <w:numPr>
          <w:ilvl w:val="0"/>
          <w:numId w:val="17"/>
        </w:numPr>
        <w:spacing w:after="0" w:line="240" w:lineRule="auto"/>
        <w:rPr>
          <w:lang w:val="en-US"/>
        </w:rPr>
      </w:pPr>
      <w:r>
        <w:rPr>
          <w:lang w:val="en-US"/>
        </w:rPr>
        <w:t>Short synopsis of what happens in the movie (similar to IMDB)</w:t>
      </w:r>
    </w:p>
    <w:p w14:paraId="338968B2" w14:textId="6BE6543B" w:rsidR="0010499C" w:rsidRDefault="0010499C" w:rsidP="0010499C">
      <w:pPr>
        <w:pStyle w:val="ListParagraph"/>
        <w:numPr>
          <w:ilvl w:val="0"/>
          <w:numId w:val="17"/>
        </w:numPr>
        <w:spacing w:after="0" w:line="240" w:lineRule="auto"/>
        <w:rPr>
          <w:lang w:val="en-US"/>
        </w:rPr>
      </w:pPr>
      <w:r>
        <w:rPr>
          <w:lang w:val="en-US"/>
        </w:rPr>
        <w:t>Runtime</w:t>
      </w:r>
    </w:p>
    <w:p w14:paraId="3622CD75" w14:textId="418391E3" w:rsidR="0010499C" w:rsidRDefault="0010499C" w:rsidP="0010499C">
      <w:pPr>
        <w:pStyle w:val="ListParagraph"/>
        <w:numPr>
          <w:ilvl w:val="0"/>
          <w:numId w:val="17"/>
        </w:numPr>
        <w:spacing w:after="0" w:line="240" w:lineRule="auto"/>
        <w:rPr>
          <w:lang w:val="en-US"/>
        </w:rPr>
      </w:pPr>
      <w:r>
        <w:rPr>
          <w:lang w:val="en-US"/>
        </w:rPr>
        <w:t>Knowing, at any point, how long is left in the movie</w:t>
      </w:r>
    </w:p>
    <w:p w14:paraId="7030D067" w14:textId="118933D0" w:rsidR="0010499C" w:rsidRDefault="0010499C" w:rsidP="0010499C">
      <w:pPr>
        <w:pStyle w:val="ListParagraph"/>
        <w:numPr>
          <w:ilvl w:val="0"/>
          <w:numId w:val="17"/>
        </w:numPr>
        <w:spacing w:after="0" w:line="240" w:lineRule="auto"/>
        <w:rPr>
          <w:lang w:val="en-US"/>
        </w:rPr>
      </w:pPr>
      <w:r>
        <w:rPr>
          <w:lang w:val="en-US"/>
        </w:rPr>
        <w:t>Extra credit scene</w:t>
      </w:r>
    </w:p>
    <w:p w14:paraId="78A058ED" w14:textId="19DAD4BB" w:rsidR="0010499C" w:rsidRDefault="0010499C" w:rsidP="0010499C">
      <w:pPr>
        <w:pStyle w:val="ListParagraph"/>
        <w:numPr>
          <w:ilvl w:val="0"/>
          <w:numId w:val="17"/>
        </w:numPr>
        <w:spacing w:after="0" w:line="240" w:lineRule="auto"/>
        <w:rPr>
          <w:lang w:val="en-US"/>
        </w:rPr>
      </w:pPr>
      <w:r>
        <w:rPr>
          <w:lang w:val="en-US"/>
        </w:rPr>
        <w:t>Where it fits in the franchise (standalone, straight after the last film etc.)</w:t>
      </w:r>
    </w:p>
    <w:p w14:paraId="3A8086B7" w14:textId="77777777" w:rsidR="0010499C" w:rsidRDefault="0010499C" w:rsidP="0010499C">
      <w:pPr>
        <w:pStyle w:val="ListParagraph"/>
        <w:numPr>
          <w:ilvl w:val="0"/>
          <w:numId w:val="17"/>
        </w:numPr>
        <w:spacing w:after="0" w:line="240" w:lineRule="auto"/>
        <w:rPr>
          <w:lang w:val="en-US"/>
        </w:rPr>
      </w:pPr>
      <w:r>
        <w:rPr>
          <w:lang w:val="en-US"/>
        </w:rPr>
        <w:t>If the movie is an adaptation of a book/play</w:t>
      </w:r>
    </w:p>
    <w:p w14:paraId="6FBCF5D1" w14:textId="77777777" w:rsidR="0010499C" w:rsidRDefault="0010499C" w:rsidP="0010499C">
      <w:pPr>
        <w:pStyle w:val="ListParagraph"/>
        <w:numPr>
          <w:ilvl w:val="0"/>
          <w:numId w:val="17"/>
        </w:numPr>
        <w:spacing w:after="0" w:line="240" w:lineRule="auto"/>
        <w:rPr>
          <w:lang w:val="en-US"/>
        </w:rPr>
      </w:pPr>
      <w:r>
        <w:rPr>
          <w:lang w:val="en-US"/>
        </w:rPr>
        <w:t>Prior real-life knowledge (Bohemian Rhapsody)</w:t>
      </w:r>
    </w:p>
    <w:p w14:paraId="3F2F3CE0" w14:textId="77777777" w:rsidR="0010499C" w:rsidRDefault="0010499C" w:rsidP="0010499C">
      <w:pPr>
        <w:pStyle w:val="ListParagraph"/>
        <w:numPr>
          <w:ilvl w:val="0"/>
          <w:numId w:val="17"/>
        </w:numPr>
        <w:spacing w:after="0" w:line="240" w:lineRule="auto"/>
        <w:rPr>
          <w:lang w:val="en-US"/>
        </w:rPr>
      </w:pPr>
      <w:r>
        <w:rPr>
          <w:lang w:val="en-US"/>
        </w:rPr>
        <w:t>Key Actors</w:t>
      </w:r>
    </w:p>
    <w:p w14:paraId="6FC36653" w14:textId="123F3139" w:rsidR="00D14FC2" w:rsidRPr="00D14FC2" w:rsidRDefault="0010499C" w:rsidP="0010499C">
      <w:pPr>
        <w:pStyle w:val="ListParagraph"/>
        <w:numPr>
          <w:ilvl w:val="0"/>
          <w:numId w:val="17"/>
        </w:numPr>
      </w:pPr>
      <w:r>
        <w:rPr>
          <w:lang w:val="en-US"/>
        </w:rPr>
        <w:t>Key music</w:t>
      </w:r>
    </w:p>
    <w:p w14:paraId="36397CB5" w14:textId="77777777" w:rsidR="00E4466B" w:rsidRDefault="00474482" w:rsidP="00D14FC2">
      <w:pPr>
        <w:pStyle w:val="Heading1"/>
      </w:pPr>
      <w:bookmarkStart w:id="51" w:name="_Toc534718388"/>
      <w:bookmarkStart w:id="52" w:name="_Toc534718429"/>
      <w:bookmarkStart w:id="53" w:name="_Toc534718733"/>
      <w:bookmarkStart w:id="54" w:name="_Toc534739297"/>
      <w:r>
        <w:t>Summary of Project Deliverables</w:t>
      </w:r>
      <w:bookmarkEnd w:id="51"/>
      <w:bookmarkEnd w:id="52"/>
      <w:bookmarkEnd w:id="53"/>
      <w:bookmarkEnd w:id="54"/>
    </w:p>
    <w:p w14:paraId="5671FDA6" w14:textId="77777777" w:rsidR="00474482" w:rsidRDefault="008551D2" w:rsidP="008551D2">
      <w:pPr>
        <w:pStyle w:val="Heading3"/>
      </w:pPr>
      <w:bookmarkStart w:id="55" w:name="_Toc534718389"/>
      <w:bookmarkStart w:id="56" w:name="_Toc534718430"/>
      <w:bookmarkStart w:id="57" w:name="_Toc534718734"/>
      <w:bookmarkStart w:id="58" w:name="_Toc534739298"/>
      <w:r>
        <w:t>Project Related Deliverables</w:t>
      </w:r>
      <w:bookmarkEnd w:id="55"/>
      <w:bookmarkEnd w:id="56"/>
      <w:bookmarkEnd w:id="57"/>
      <w:bookmarkEnd w:id="58"/>
    </w:p>
    <w:p w14:paraId="6E1CB799" w14:textId="0AA75D61" w:rsidR="00BB7A96" w:rsidRDefault="00936CF2" w:rsidP="00936CF2">
      <w:pPr>
        <w:pStyle w:val="ListParagraph"/>
        <w:numPr>
          <w:ilvl w:val="0"/>
          <w:numId w:val="20"/>
        </w:numPr>
      </w:pPr>
      <w:commentRangeStart w:id="59"/>
      <w:r>
        <w:t>Accounts</w:t>
      </w:r>
      <w:commentRangeEnd w:id="59"/>
      <w:r>
        <w:rPr>
          <w:rStyle w:val="CommentReference"/>
        </w:rPr>
        <w:commentReference w:id="59"/>
      </w:r>
    </w:p>
    <w:p w14:paraId="51B5F681" w14:textId="00FF1FC9" w:rsidR="00936CF2" w:rsidRDefault="00DC5EB3" w:rsidP="00936CF2">
      <w:pPr>
        <w:pStyle w:val="ListParagraph"/>
        <w:numPr>
          <w:ilvl w:val="0"/>
          <w:numId w:val="20"/>
        </w:numPr>
      </w:pPr>
      <w:r>
        <w:t>UI</w:t>
      </w:r>
      <w:r w:rsidR="00440BBD">
        <w:t xml:space="preserve"> (user interface)</w:t>
      </w:r>
    </w:p>
    <w:p w14:paraId="79D829F6" w14:textId="131FEC2F" w:rsidR="00DC5EB3" w:rsidRDefault="009104D4" w:rsidP="00936CF2">
      <w:pPr>
        <w:pStyle w:val="ListParagraph"/>
        <w:numPr>
          <w:ilvl w:val="0"/>
          <w:numId w:val="20"/>
        </w:numPr>
      </w:pPr>
      <w:r>
        <w:t>Movie database</w:t>
      </w:r>
    </w:p>
    <w:p w14:paraId="5EBC50CE" w14:textId="77777777" w:rsidR="00474482" w:rsidRDefault="00474482" w:rsidP="00474482">
      <w:pPr>
        <w:pStyle w:val="Heading2"/>
      </w:pPr>
      <w:bookmarkStart w:id="60" w:name="_Toc534718390"/>
      <w:bookmarkStart w:id="61" w:name="_Toc534718431"/>
      <w:bookmarkStart w:id="62" w:name="_Toc534718735"/>
      <w:bookmarkStart w:id="63" w:name="_Toc534739299"/>
      <w:r>
        <w:t>Project Success Criteria</w:t>
      </w:r>
      <w:bookmarkEnd w:id="60"/>
      <w:bookmarkEnd w:id="61"/>
      <w:bookmarkEnd w:id="62"/>
      <w:bookmarkEnd w:id="63"/>
    </w:p>
    <w:p w14:paraId="1414BA8D" w14:textId="5C302CE0" w:rsidR="005A535E" w:rsidRDefault="00784876">
      <w:r>
        <w:t>All major deliverables implemented with the exception of some usability requirements, completed by the end of February.</w:t>
      </w:r>
      <w:r w:rsidR="005A535E">
        <w:br w:type="page"/>
      </w:r>
    </w:p>
    <w:p w14:paraId="7A4578AE" w14:textId="77777777" w:rsidR="005A535E" w:rsidRDefault="005A535E" w:rsidP="005A535E">
      <w:pPr>
        <w:pStyle w:val="Heading1"/>
      </w:pPr>
      <w:bookmarkStart w:id="64" w:name="_Toc534718391"/>
      <w:bookmarkStart w:id="65" w:name="_Toc534718432"/>
      <w:bookmarkStart w:id="66" w:name="_Toc534718736"/>
      <w:bookmarkStart w:id="67" w:name="_Toc534739300"/>
      <w:r>
        <w:lastRenderedPageBreak/>
        <w:t>WBS</w:t>
      </w:r>
      <w:bookmarkEnd w:id="64"/>
      <w:bookmarkEnd w:id="65"/>
      <w:bookmarkEnd w:id="66"/>
      <w:bookmarkEnd w:id="67"/>
    </w:p>
    <w:p w14:paraId="563393A9" w14:textId="77777777" w:rsidR="005A535E" w:rsidRPr="005A535E" w:rsidRDefault="005A535E" w:rsidP="005A535E">
      <w:r>
        <w:t>TO BE COMPLETED</w:t>
      </w:r>
    </w:p>
    <w:p w14:paraId="13B49C54" w14:textId="77777777" w:rsidR="00DD0881" w:rsidRDefault="00DD0881">
      <w:r>
        <w:br w:type="page"/>
      </w:r>
    </w:p>
    <w:p w14:paraId="12DE0581" w14:textId="77777777" w:rsidR="00515577" w:rsidRDefault="00515577" w:rsidP="00515577">
      <w:pPr>
        <w:pStyle w:val="Heading1"/>
      </w:pPr>
      <w:bookmarkStart w:id="68" w:name="_Toc534718392"/>
      <w:bookmarkStart w:id="69" w:name="_Toc534718433"/>
      <w:bookmarkStart w:id="70" w:name="_Toc534718737"/>
      <w:bookmarkStart w:id="71" w:name="_Toc534739301"/>
      <w:r>
        <w:lastRenderedPageBreak/>
        <w:t>Specifications</w:t>
      </w:r>
      <w:bookmarkEnd w:id="68"/>
      <w:bookmarkEnd w:id="69"/>
      <w:bookmarkEnd w:id="70"/>
      <w:bookmarkEnd w:id="71"/>
    </w:p>
    <w:p w14:paraId="6A85E82C" w14:textId="3A5AC422" w:rsidR="00DC632D" w:rsidRDefault="009104D4" w:rsidP="009104D4">
      <w:pPr>
        <w:pStyle w:val="Heading2"/>
      </w:pPr>
      <w:bookmarkStart w:id="72" w:name="_Toc534739302"/>
      <w:r>
        <w:t>Home Page</w:t>
      </w:r>
      <w:bookmarkEnd w:id="72"/>
    </w:p>
    <w:p w14:paraId="47231E40" w14:textId="74EE5806" w:rsidR="009104D4" w:rsidRDefault="009104D4" w:rsidP="009104D4">
      <w:r>
        <w:t>Here</w:t>
      </w:r>
    </w:p>
    <w:p w14:paraId="76B3D670" w14:textId="2E79FAB1" w:rsidR="009104D4" w:rsidRDefault="009104D4" w:rsidP="009104D4">
      <w:pPr>
        <w:pStyle w:val="Heading2"/>
      </w:pPr>
      <w:bookmarkStart w:id="73" w:name="_Toc534739303"/>
      <w:r>
        <w:t>Movie Page</w:t>
      </w:r>
      <w:bookmarkEnd w:id="73"/>
    </w:p>
    <w:p w14:paraId="1893258E" w14:textId="40576A47" w:rsidR="009104D4" w:rsidRDefault="009104D4" w:rsidP="009104D4">
      <w:r>
        <w:t>Here</w:t>
      </w:r>
    </w:p>
    <w:p w14:paraId="7494EEC5" w14:textId="27ECCCA6" w:rsidR="009104D4" w:rsidRDefault="00445A1E" w:rsidP="00445A1E">
      <w:pPr>
        <w:pStyle w:val="Heading2"/>
      </w:pPr>
      <w:bookmarkStart w:id="74" w:name="_Toc534739304"/>
      <w:r>
        <w:t>Database</w:t>
      </w:r>
      <w:bookmarkEnd w:id="74"/>
    </w:p>
    <w:p w14:paraId="4273C476" w14:textId="2EEB5AB2" w:rsidR="00445A1E" w:rsidRPr="00445A1E" w:rsidRDefault="00445A1E" w:rsidP="00445A1E">
      <w:r>
        <w:t>Here</w:t>
      </w:r>
    </w:p>
    <w:p w14:paraId="40517A73" w14:textId="531CDE7C" w:rsidR="005D3A8C" w:rsidRDefault="005D3A8C" w:rsidP="00445A1E">
      <w:pPr>
        <w:pStyle w:val="Heading1"/>
      </w:pPr>
      <w:bookmarkStart w:id="75" w:name="_Toc534718403"/>
      <w:bookmarkStart w:id="76" w:name="_Toc534718444"/>
      <w:bookmarkStart w:id="77" w:name="_Toc534718738"/>
      <w:bookmarkStart w:id="78" w:name="_Toc534739305"/>
      <w:r>
        <w:t>Designs</w:t>
      </w:r>
      <w:bookmarkEnd w:id="75"/>
      <w:bookmarkEnd w:id="76"/>
      <w:bookmarkEnd w:id="77"/>
      <w:bookmarkEnd w:id="78"/>
    </w:p>
    <w:p w14:paraId="159024A0" w14:textId="2DFECEBD" w:rsidR="00445A1E" w:rsidRDefault="00445A1E" w:rsidP="00445A1E">
      <w:pPr>
        <w:pStyle w:val="Heading2"/>
      </w:pPr>
      <w:bookmarkStart w:id="79" w:name="_Toc534739306"/>
      <w:r>
        <w:t>Home Page</w:t>
      </w:r>
      <w:bookmarkEnd w:id="79"/>
    </w:p>
    <w:p w14:paraId="234DE9A0" w14:textId="1311F8D9" w:rsidR="00445A1E" w:rsidRDefault="00445A1E" w:rsidP="00445A1E">
      <w:r>
        <w:t>Here</w:t>
      </w:r>
    </w:p>
    <w:p w14:paraId="33844AD7" w14:textId="4D218B1C" w:rsidR="00445A1E" w:rsidRDefault="00445A1E" w:rsidP="00445A1E">
      <w:pPr>
        <w:pStyle w:val="Heading2"/>
      </w:pPr>
      <w:bookmarkStart w:id="80" w:name="_Toc534739307"/>
      <w:r>
        <w:t>Movie Page</w:t>
      </w:r>
      <w:bookmarkEnd w:id="80"/>
    </w:p>
    <w:p w14:paraId="1AE295CE" w14:textId="1D8F31C9" w:rsidR="00445A1E" w:rsidRPr="00445A1E" w:rsidRDefault="00445A1E" w:rsidP="00445A1E">
      <w:r>
        <w:t>Here</w:t>
      </w:r>
    </w:p>
    <w:sectPr w:rsidR="00445A1E" w:rsidRPr="00445A1E" w:rsidSect="00DD088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Liam Gooch" w:date="2019-01-08T14:10:00Z" w:initials="LG">
    <w:p w14:paraId="0F1AC051" w14:textId="6BD8A05A" w:rsidR="00C3467E" w:rsidRDefault="00C3467E">
      <w:pPr>
        <w:pStyle w:val="CommentText"/>
      </w:pPr>
      <w:r>
        <w:rPr>
          <w:rStyle w:val="CommentReference"/>
        </w:rPr>
        <w:annotationRef/>
      </w:r>
      <w:r>
        <w:t>Please explain the use of efficiency here</w:t>
      </w:r>
    </w:p>
  </w:comment>
  <w:comment w:id="14" w:author="LIAM JOHNSON" w:date="2019-01-08T18:11:00Z" w:initials="LJ">
    <w:p w14:paraId="5E322C6C" w14:textId="6578D054" w:rsidR="00875755" w:rsidRDefault="00875755">
      <w:pPr>
        <w:pStyle w:val="CommentText"/>
      </w:pPr>
      <w:r>
        <w:rPr>
          <w:rStyle w:val="CommentReference"/>
        </w:rPr>
        <w:annotationRef/>
      </w:r>
      <w:r>
        <w:t xml:space="preserve">The user will be able to tap into the app, view the homepage, select their movie, read the key information, gather all they need to and exit the app within a few minutes, the whole experience flowing smoothly. The efficiency is streamlining the accessibility of the information </w:t>
      </w:r>
      <w:r w:rsidR="00CF3D26">
        <w:t xml:space="preserve">(Is streamlined usage more appropriate?) </w:t>
      </w:r>
    </w:p>
  </w:comment>
  <w:comment w:id="59" w:author="Liam Gooch" w:date="2019-01-08T14:15:00Z" w:initials="LG">
    <w:p w14:paraId="27DF160C" w14:textId="4F6FAF5D" w:rsidR="00936CF2" w:rsidRDefault="00936CF2">
      <w:pPr>
        <w:pStyle w:val="CommentText"/>
      </w:pPr>
      <w:r>
        <w:rPr>
          <w:rStyle w:val="CommentReference"/>
        </w:rPr>
        <w:annotationRef/>
      </w:r>
      <w:r>
        <w:t>Subject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AC051" w15:done="1"/>
  <w15:commentEx w15:paraId="5E322C6C" w15:paraIdParent="0F1AC051" w15:done="1"/>
  <w15:commentEx w15:paraId="27DF16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AC051" w16cid:durableId="1FDF2DCC"/>
  <w16cid:commentId w16cid:paraId="5E322C6C" w16cid:durableId="1FDF663F"/>
  <w16cid:commentId w16cid:paraId="27DF160C" w16cid:durableId="1FDF2F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4B9A"/>
    <w:multiLevelType w:val="hybridMultilevel"/>
    <w:tmpl w:val="2A8C9B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F520F2"/>
    <w:multiLevelType w:val="hybridMultilevel"/>
    <w:tmpl w:val="1B061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F59CB"/>
    <w:multiLevelType w:val="hybridMultilevel"/>
    <w:tmpl w:val="2346B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EF2CAC"/>
    <w:multiLevelType w:val="hybridMultilevel"/>
    <w:tmpl w:val="EEC46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9F0E8C"/>
    <w:multiLevelType w:val="hybridMultilevel"/>
    <w:tmpl w:val="761A6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0E78D6"/>
    <w:multiLevelType w:val="hybridMultilevel"/>
    <w:tmpl w:val="092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721BE"/>
    <w:multiLevelType w:val="hybridMultilevel"/>
    <w:tmpl w:val="50BED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107CBA"/>
    <w:multiLevelType w:val="hybridMultilevel"/>
    <w:tmpl w:val="CE180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324B16"/>
    <w:multiLevelType w:val="hybridMultilevel"/>
    <w:tmpl w:val="9E76B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07EFC"/>
    <w:multiLevelType w:val="hybridMultilevel"/>
    <w:tmpl w:val="CC80F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1C2EE9"/>
    <w:multiLevelType w:val="hybridMultilevel"/>
    <w:tmpl w:val="C77A131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36299F"/>
    <w:multiLevelType w:val="hybridMultilevel"/>
    <w:tmpl w:val="099AC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82045F"/>
    <w:multiLevelType w:val="hybridMultilevel"/>
    <w:tmpl w:val="D6C866A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4B4437AD"/>
    <w:multiLevelType w:val="hybridMultilevel"/>
    <w:tmpl w:val="491C2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5A6809"/>
    <w:multiLevelType w:val="hybridMultilevel"/>
    <w:tmpl w:val="C53665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003176"/>
    <w:multiLevelType w:val="hybridMultilevel"/>
    <w:tmpl w:val="5BD8D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D119B8"/>
    <w:multiLevelType w:val="hybridMultilevel"/>
    <w:tmpl w:val="616AB8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77425E"/>
    <w:multiLevelType w:val="hybridMultilevel"/>
    <w:tmpl w:val="27EE5D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C22E36"/>
    <w:multiLevelType w:val="hybridMultilevel"/>
    <w:tmpl w:val="06BA85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3A00D7"/>
    <w:multiLevelType w:val="hybridMultilevel"/>
    <w:tmpl w:val="CBD42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B7466E"/>
    <w:multiLevelType w:val="hybridMultilevel"/>
    <w:tmpl w:val="4C805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0"/>
  </w:num>
  <w:num w:numId="4">
    <w:abstractNumId w:val="12"/>
  </w:num>
  <w:num w:numId="5">
    <w:abstractNumId w:val="18"/>
  </w:num>
  <w:num w:numId="6">
    <w:abstractNumId w:val="8"/>
  </w:num>
  <w:num w:numId="7">
    <w:abstractNumId w:val="6"/>
  </w:num>
  <w:num w:numId="8">
    <w:abstractNumId w:val="7"/>
  </w:num>
  <w:num w:numId="9">
    <w:abstractNumId w:val="2"/>
  </w:num>
  <w:num w:numId="10">
    <w:abstractNumId w:val="10"/>
  </w:num>
  <w:num w:numId="11">
    <w:abstractNumId w:val="17"/>
  </w:num>
  <w:num w:numId="12">
    <w:abstractNumId w:val="19"/>
  </w:num>
  <w:num w:numId="13">
    <w:abstractNumId w:val="3"/>
  </w:num>
  <w:num w:numId="14">
    <w:abstractNumId w:val="13"/>
  </w:num>
  <w:num w:numId="15">
    <w:abstractNumId w:val="14"/>
  </w:num>
  <w:num w:numId="16">
    <w:abstractNumId w:val="15"/>
  </w:num>
  <w:num w:numId="17">
    <w:abstractNumId w:val="9"/>
  </w:num>
  <w:num w:numId="18">
    <w:abstractNumId w:val="5"/>
  </w:num>
  <w:num w:numId="19">
    <w:abstractNumId w:val="11"/>
  </w:num>
  <w:num w:numId="20">
    <w:abstractNumId w:val="4"/>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Gooch">
    <w15:presenceInfo w15:providerId="Windows Live" w15:userId="1f0c6d25c2d90dc3"/>
  </w15:person>
  <w15:person w15:author="LIAM JOHNSON">
    <w15:presenceInfo w15:providerId="AD" w15:userId="S::lsjoh@deakin.edu.au::3928e2c6-a243-4296-8f31-6b00d7051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7"/>
    <w:rsid w:val="000044BC"/>
    <w:rsid w:val="00011D7C"/>
    <w:rsid w:val="00014329"/>
    <w:rsid w:val="00045696"/>
    <w:rsid w:val="0007757E"/>
    <w:rsid w:val="000812E7"/>
    <w:rsid w:val="00083B99"/>
    <w:rsid w:val="00090853"/>
    <w:rsid w:val="000A248C"/>
    <w:rsid w:val="000B06CD"/>
    <w:rsid w:val="000B7178"/>
    <w:rsid w:val="000C3760"/>
    <w:rsid w:val="000C7633"/>
    <w:rsid w:val="000D08D1"/>
    <w:rsid w:val="000D439A"/>
    <w:rsid w:val="000E28EA"/>
    <w:rsid w:val="000F0F11"/>
    <w:rsid w:val="000F52D3"/>
    <w:rsid w:val="0010499C"/>
    <w:rsid w:val="00132075"/>
    <w:rsid w:val="00153D89"/>
    <w:rsid w:val="0015587D"/>
    <w:rsid w:val="001573B5"/>
    <w:rsid w:val="001A3934"/>
    <w:rsid w:val="001B1B7D"/>
    <w:rsid w:val="001E1439"/>
    <w:rsid w:val="00200475"/>
    <w:rsid w:val="002054DC"/>
    <w:rsid w:val="002204A7"/>
    <w:rsid w:val="00220E59"/>
    <w:rsid w:val="00221E16"/>
    <w:rsid w:val="0025288F"/>
    <w:rsid w:val="0027061E"/>
    <w:rsid w:val="00284B7F"/>
    <w:rsid w:val="0028553D"/>
    <w:rsid w:val="002A7778"/>
    <w:rsid w:val="002B43AB"/>
    <w:rsid w:val="002C5691"/>
    <w:rsid w:val="002F325C"/>
    <w:rsid w:val="00312520"/>
    <w:rsid w:val="003153C3"/>
    <w:rsid w:val="00316C3B"/>
    <w:rsid w:val="0032588D"/>
    <w:rsid w:val="00333383"/>
    <w:rsid w:val="00340798"/>
    <w:rsid w:val="003540AA"/>
    <w:rsid w:val="003624BC"/>
    <w:rsid w:val="00372AB9"/>
    <w:rsid w:val="003A07E1"/>
    <w:rsid w:val="003A322B"/>
    <w:rsid w:val="003B4DA3"/>
    <w:rsid w:val="003C6DA8"/>
    <w:rsid w:val="003D03C6"/>
    <w:rsid w:val="003D1AF4"/>
    <w:rsid w:val="003F20F1"/>
    <w:rsid w:val="003F4C85"/>
    <w:rsid w:val="003F5F46"/>
    <w:rsid w:val="0041581D"/>
    <w:rsid w:val="00440BBD"/>
    <w:rsid w:val="00445A1E"/>
    <w:rsid w:val="00462179"/>
    <w:rsid w:val="0046286F"/>
    <w:rsid w:val="00471507"/>
    <w:rsid w:val="00474482"/>
    <w:rsid w:val="00495E74"/>
    <w:rsid w:val="004A5332"/>
    <w:rsid w:val="004B33C9"/>
    <w:rsid w:val="004B542B"/>
    <w:rsid w:val="004B776E"/>
    <w:rsid w:val="004D2C87"/>
    <w:rsid w:val="004E4BE5"/>
    <w:rsid w:val="004F457B"/>
    <w:rsid w:val="005074D0"/>
    <w:rsid w:val="00515577"/>
    <w:rsid w:val="0052053D"/>
    <w:rsid w:val="005212E6"/>
    <w:rsid w:val="00523ABB"/>
    <w:rsid w:val="00534461"/>
    <w:rsid w:val="005873D4"/>
    <w:rsid w:val="005927E8"/>
    <w:rsid w:val="00596CB9"/>
    <w:rsid w:val="005A535E"/>
    <w:rsid w:val="005D3A8C"/>
    <w:rsid w:val="005D6569"/>
    <w:rsid w:val="005E272E"/>
    <w:rsid w:val="005F1368"/>
    <w:rsid w:val="005F3915"/>
    <w:rsid w:val="005F61E2"/>
    <w:rsid w:val="00625152"/>
    <w:rsid w:val="00630D7A"/>
    <w:rsid w:val="00634C95"/>
    <w:rsid w:val="00664841"/>
    <w:rsid w:val="0068536F"/>
    <w:rsid w:val="00695D50"/>
    <w:rsid w:val="006B3E83"/>
    <w:rsid w:val="006B3E90"/>
    <w:rsid w:val="00706D5F"/>
    <w:rsid w:val="00717751"/>
    <w:rsid w:val="0072492E"/>
    <w:rsid w:val="0075321E"/>
    <w:rsid w:val="00782535"/>
    <w:rsid w:val="00784876"/>
    <w:rsid w:val="0079482B"/>
    <w:rsid w:val="007B0015"/>
    <w:rsid w:val="007B0671"/>
    <w:rsid w:val="007C3C8D"/>
    <w:rsid w:val="007D4F84"/>
    <w:rsid w:val="007E0626"/>
    <w:rsid w:val="00815859"/>
    <w:rsid w:val="008551D2"/>
    <w:rsid w:val="00875755"/>
    <w:rsid w:val="008A402F"/>
    <w:rsid w:val="008A4732"/>
    <w:rsid w:val="008B3991"/>
    <w:rsid w:val="008B3E30"/>
    <w:rsid w:val="008D2C80"/>
    <w:rsid w:val="008D3B9F"/>
    <w:rsid w:val="008D42CA"/>
    <w:rsid w:val="00907A01"/>
    <w:rsid w:val="00907E37"/>
    <w:rsid w:val="009104D4"/>
    <w:rsid w:val="009227F4"/>
    <w:rsid w:val="00936CF2"/>
    <w:rsid w:val="009417CA"/>
    <w:rsid w:val="009543A6"/>
    <w:rsid w:val="00962DBF"/>
    <w:rsid w:val="00992531"/>
    <w:rsid w:val="009A2BE8"/>
    <w:rsid w:val="009C073A"/>
    <w:rsid w:val="009D73AF"/>
    <w:rsid w:val="009E222F"/>
    <w:rsid w:val="00A007CC"/>
    <w:rsid w:val="00A1100D"/>
    <w:rsid w:val="00A17805"/>
    <w:rsid w:val="00A217EC"/>
    <w:rsid w:val="00A307FA"/>
    <w:rsid w:val="00A37151"/>
    <w:rsid w:val="00A43A32"/>
    <w:rsid w:val="00A60C92"/>
    <w:rsid w:val="00A638FE"/>
    <w:rsid w:val="00A6632F"/>
    <w:rsid w:val="00A6706F"/>
    <w:rsid w:val="00A9728A"/>
    <w:rsid w:val="00AC391B"/>
    <w:rsid w:val="00AD5FC6"/>
    <w:rsid w:val="00AD6280"/>
    <w:rsid w:val="00AD7636"/>
    <w:rsid w:val="00AE56D6"/>
    <w:rsid w:val="00B03B5C"/>
    <w:rsid w:val="00B10E5C"/>
    <w:rsid w:val="00B12BF3"/>
    <w:rsid w:val="00B17FF1"/>
    <w:rsid w:val="00B205F5"/>
    <w:rsid w:val="00B24FBC"/>
    <w:rsid w:val="00B27873"/>
    <w:rsid w:val="00B5107B"/>
    <w:rsid w:val="00B90DD7"/>
    <w:rsid w:val="00BB7A96"/>
    <w:rsid w:val="00BE2D5C"/>
    <w:rsid w:val="00C024C8"/>
    <w:rsid w:val="00C22465"/>
    <w:rsid w:val="00C3467E"/>
    <w:rsid w:val="00C81535"/>
    <w:rsid w:val="00C82D94"/>
    <w:rsid w:val="00CD5945"/>
    <w:rsid w:val="00CE30FD"/>
    <w:rsid w:val="00CF39A6"/>
    <w:rsid w:val="00CF3D26"/>
    <w:rsid w:val="00CF3FE4"/>
    <w:rsid w:val="00D04E82"/>
    <w:rsid w:val="00D14FC2"/>
    <w:rsid w:val="00D25C2F"/>
    <w:rsid w:val="00D368A6"/>
    <w:rsid w:val="00D44143"/>
    <w:rsid w:val="00D71206"/>
    <w:rsid w:val="00D80B7A"/>
    <w:rsid w:val="00D82716"/>
    <w:rsid w:val="00D83D74"/>
    <w:rsid w:val="00D951E0"/>
    <w:rsid w:val="00D95830"/>
    <w:rsid w:val="00D97669"/>
    <w:rsid w:val="00DA7422"/>
    <w:rsid w:val="00DB34FE"/>
    <w:rsid w:val="00DC5EB3"/>
    <w:rsid w:val="00DC632D"/>
    <w:rsid w:val="00DD0881"/>
    <w:rsid w:val="00DD759E"/>
    <w:rsid w:val="00DD7954"/>
    <w:rsid w:val="00DE1F81"/>
    <w:rsid w:val="00DF0218"/>
    <w:rsid w:val="00E11A35"/>
    <w:rsid w:val="00E23016"/>
    <w:rsid w:val="00E4466B"/>
    <w:rsid w:val="00E61A2A"/>
    <w:rsid w:val="00E863E3"/>
    <w:rsid w:val="00E87449"/>
    <w:rsid w:val="00F7529E"/>
    <w:rsid w:val="00F82EE0"/>
    <w:rsid w:val="00F848DE"/>
    <w:rsid w:val="00FA3B51"/>
    <w:rsid w:val="00FC6081"/>
    <w:rsid w:val="00FC70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0BC0"/>
  <w15:chartTrackingRefBased/>
  <w15:docId w15:val="{3376B941-5947-4B83-8CF9-C33F93A6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88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D08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0881"/>
    <w:rPr>
      <w:rFonts w:eastAsiaTheme="minorEastAsia"/>
      <w:lang w:val="en-US"/>
    </w:rPr>
  </w:style>
  <w:style w:type="character" w:customStyle="1" w:styleId="Heading1Char">
    <w:name w:val="Heading 1 Char"/>
    <w:basedOn w:val="DefaultParagraphFont"/>
    <w:link w:val="Heading1"/>
    <w:uiPriority w:val="9"/>
    <w:rsid w:val="00DD08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0881"/>
    <w:pPr>
      <w:outlineLvl w:val="9"/>
    </w:pPr>
    <w:rPr>
      <w:lang w:val="en-US"/>
    </w:rPr>
  </w:style>
  <w:style w:type="character" w:customStyle="1" w:styleId="Heading2Char">
    <w:name w:val="Heading 2 Char"/>
    <w:basedOn w:val="DefaultParagraphFont"/>
    <w:link w:val="Heading2"/>
    <w:uiPriority w:val="9"/>
    <w:rsid w:val="00DD08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D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2301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3016"/>
    <w:pPr>
      <w:ind w:left="720"/>
      <w:contextualSpacing/>
    </w:pPr>
  </w:style>
  <w:style w:type="paragraph" w:styleId="TOC1">
    <w:name w:val="toc 1"/>
    <w:basedOn w:val="Normal"/>
    <w:next w:val="Normal"/>
    <w:autoRedefine/>
    <w:uiPriority w:val="39"/>
    <w:unhideWhenUsed/>
    <w:rsid w:val="00A307FA"/>
    <w:pPr>
      <w:spacing w:after="100"/>
    </w:pPr>
  </w:style>
  <w:style w:type="paragraph" w:styleId="TOC2">
    <w:name w:val="toc 2"/>
    <w:basedOn w:val="Normal"/>
    <w:next w:val="Normal"/>
    <w:autoRedefine/>
    <w:uiPriority w:val="39"/>
    <w:unhideWhenUsed/>
    <w:rsid w:val="00A307FA"/>
    <w:pPr>
      <w:spacing w:after="100"/>
      <w:ind w:left="220"/>
    </w:pPr>
  </w:style>
  <w:style w:type="paragraph" w:styleId="TOC3">
    <w:name w:val="toc 3"/>
    <w:basedOn w:val="Normal"/>
    <w:next w:val="Normal"/>
    <w:autoRedefine/>
    <w:uiPriority w:val="39"/>
    <w:unhideWhenUsed/>
    <w:rsid w:val="00A307FA"/>
    <w:pPr>
      <w:spacing w:after="100"/>
      <w:ind w:left="440"/>
    </w:pPr>
  </w:style>
  <w:style w:type="character" w:styleId="Hyperlink">
    <w:name w:val="Hyperlink"/>
    <w:basedOn w:val="DefaultParagraphFont"/>
    <w:uiPriority w:val="99"/>
    <w:unhideWhenUsed/>
    <w:rsid w:val="00A307FA"/>
    <w:rPr>
      <w:color w:val="0563C1" w:themeColor="hyperlink"/>
      <w:u w:val="single"/>
    </w:rPr>
  </w:style>
  <w:style w:type="paragraph" w:styleId="BalloonText">
    <w:name w:val="Balloon Text"/>
    <w:basedOn w:val="Normal"/>
    <w:link w:val="BalloonTextChar"/>
    <w:uiPriority w:val="99"/>
    <w:semiHidden/>
    <w:unhideWhenUsed/>
    <w:rsid w:val="005D3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A8C"/>
    <w:rPr>
      <w:rFonts w:ascii="Segoe UI" w:hAnsi="Segoe UI" w:cs="Segoe UI"/>
      <w:sz w:val="18"/>
      <w:szCs w:val="18"/>
    </w:rPr>
  </w:style>
  <w:style w:type="character" w:styleId="CommentReference">
    <w:name w:val="annotation reference"/>
    <w:basedOn w:val="DefaultParagraphFont"/>
    <w:uiPriority w:val="99"/>
    <w:semiHidden/>
    <w:unhideWhenUsed/>
    <w:rsid w:val="005074D0"/>
    <w:rPr>
      <w:sz w:val="16"/>
      <w:szCs w:val="16"/>
    </w:rPr>
  </w:style>
  <w:style w:type="paragraph" w:styleId="CommentText">
    <w:name w:val="annotation text"/>
    <w:basedOn w:val="Normal"/>
    <w:link w:val="CommentTextChar"/>
    <w:uiPriority w:val="99"/>
    <w:semiHidden/>
    <w:unhideWhenUsed/>
    <w:rsid w:val="005074D0"/>
    <w:pPr>
      <w:spacing w:line="240" w:lineRule="auto"/>
    </w:pPr>
    <w:rPr>
      <w:sz w:val="20"/>
      <w:szCs w:val="20"/>
    </w:rPr>
  </w:style>
  <w:style w:type="character" w:customStyle="1" w:styleId="CommentTextChar">
    <w:name w:val="Comment Text Char"/>
    <w:basedOn w:val="DefaultParagraphFont"/>
    <w:link w:val="CommentText"/>
    <w:uiPriority w:val="99"/>
    <w:semiHidden/>
    <w:rsid w:val="005074D0"/>
    <w:rPr>
      <w:sz w:val="20"/>
      <w:szCs w:val="20"/>
    </w:rPr>
  </w:style>
  <w:style w:type="paragraph" w:styleId="CommentSubject">
    <w:name w:val="annotation subject"/>
    <w:basedOn w:val="CommentText"/>
    <w:next w:val="CommentText"/>
    <w:link w:val="CommentSubjectChar"/>
    <w:uiPriority w:val="99"/>
    <w:semiHidden/>
    <w:unhideWhenUsed/>
    <w:rsid w:val="005074D0"/>
    <w:rPr>
      <w:b/>
      <w:bCs/>
    </w:rPr>
  </w:style>
  <w:style w:type="character" w:customStyle="1" w:styleId="CommentSubjectChar">
    <w:name w:val="Comment Subject Char"/>
    <w:basedOn w:val="CommentTextChar"/>
    <w:link w:val="CommentSubject"/>
    <w:uiPriority w:val="99"/>
    <w:semiHidden/>
    <w:rsid w:val="005074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1f0c6d25c2d90dc3/Projects/Project%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D77D-1FEA-47BD-95DE-29781720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Project%20Summary%20Template.dotx</Template>
  <TotalTime>0</TotalTime>
  <Pages>7</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Movie Mate</vt:lpstr>
    </vt:vector>
  </TitlesOfParts>
  <Company>Movie Mate</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Mate</dc:title>
  <dc:subject>Charter/Scope/WBS</dc:subject>
  <dc:creator>Liam Gooch</dc:creator>
  <cp:keywords/>
  <dc:description/>
  <cp:lastModifiedBy>Liam Gooch</cp:lastModifiedBy>
  <cp:revision>3</cp:revision>
  <dcterms:created xsi:type="dcterms:W3CDTF">2019-01-08T08:32:00Z</dcterms:created>
  <dcterms:modified xsi:type="dcterms:W3CDTF">2019-01-08T08:32:00Z</dcterms:modified>
  <cp:category>Liam Gooch and Liam Johnson</cp:category>
</cp:coreProperties>
</file>